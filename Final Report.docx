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9408C" w14:textId="1194DE53"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7E617E93" wp14:editId="0B7058E2">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sidR="007D7064">
        <w:rPr>
          <w:noProof/>
          <w:lang w:eastAsia="en-AU"/>
        </w:rPr>
        <w: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1084A01C" w14:textId="77777777" w:rsidTr="00185F4A">
        <w:trPr>
          <w:trHeight w:val="1083"/>
        </w:trPr>
        <w:tc>
          <w:tcPr>
            <w:tcW w:w="10790" w:type="dxa"/>
            <w:gridSpan w:val="9"/>
          </w:tcPr>
          <w:p w14:paraId="739E0722" w14:textId="77777777" w:rsidR="00DF198B" w:rsidRDefault="00DF198B"/>
        </w:tc>
      </w:tr>
      <w:tr w:rsidR="00DF198B" w14:paraId="559194DB" w14:textId="77777777" w:rsidTr="00185F4A">
        <w:trPr>
          <w:trHeight w:val="1068"/>
        </w:trPr>
        <w:tc>
          <w:tcPr>
            <w:tcW w:w="1198" w:type="dxa"/>
            <w:gridSpan w:val="2"/>
            <w:tcBorders>
              <w:right w:val="single" w:sz="18" w:space="0" w:color="476166" w:themeColor="accent1"/>
            </w:tcBorders>
          </w:tcPr>
          <w:p w14:paraId="4AFF1648"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706A644" w14:textId="3D562820" w:rsidR="00DF198B" w:rsidRPr="00DF198B" w:rsidRDefault="007D7064" w:rsidP="00874FE7">
            <w:pPr>
              <w:pStyle w:val="Heading1"/>
            </w:pPr>
            <w:r>
              <w:t>DIY PROJECT REPORT</w:t>
            </w:r>
          </w:p>
        </w:tc>
        <w:tc>
          <w:tcPr>
            <w:tcW w:w="1199" w:type="dxa"/>
            <w:gridSpan w:val="2"/>
            <w:tcBorders>
              <w:left w:val="single" w:sz="18" w:space="0" w:color="476166" w:themeColor="accent1"/>
            </w:tcBorders>
          </w:tcPr>
          <w:p w14:paraId="15255DF1" w14:textId="77777777" w:rsidR="00DF198B" w:rsidRDefault="00DF198B"/>
        </w:tc>
      </w:tr>
      <w:tr w:rsidR="00DF198B" w14:paraId="3431D2F4" w14:textId="77777777" w:rsidTr="00185F4A">
        <w:trPr>
          <w:trHeight w:val="1837"/>
        </w:trPr>
        <w:tc>
          <w:tcPr>
            <w:tcW w:w="1170" w:type="dxa"/>
          </w:tcPr>
          <w:p w14:paraId="4D087923" w14:textId="77777777" w:rsidR="00DF198B" w:rsidRDefault="00DF198B"/>
        </w:tc>
        <w:tc>
          <w:tcPr>
            <w:tcW w:w="8460" w:type="dxa"/>
            <w:gridSpan w:val="7"/>
          </w:tcPr>
          <w:p w14:paraId="591C1CEA" w14:textId="242CFF8F" w:rsidR="00DF198B" w:rsidRDefault="00DF198B"/>
        </w:tc>
        <w:tc>
          <w:tcPr>
            <w:tcW w:w="1160" w:type="dxa"/>
          </w:tcPr>
          <w:p w14:paraId="268E17BF" w14:textId="77777777" w:rsidR="00DF198B" w:rsidRDefault="00DF198B"/>
        </w:tc>
      </w:tr>
      <w:tr w:rsidR="00DF198B" w14:paraId="6CF79AC6" w14:textId="77777777" w:rsidTr="00185F4A">
        <w:trPr>
          <w:trHeight w:val="929"/>
        </w:trPr>
        <w:tc>
          <w:tcPr>
            <w:tcW w:w="2397" w:type="dxa"/>
            <w:gridSpan w:val="4"/>
          </w:tcPr>
          <w:p w14:paraId="7676A8F0" w14:textId="77777777" w:rsidR="00DF198B" w:rsidRDefault="00DF198B"/>
        </w:tc>
        <w:tc>
          <w:tcPr>
            <w:tcW w:w="5995" w:type="dxa"/>
            <w:shd w:val="clear" w:color="auto" w:fill="FFFFFF" w:themeFill="background1"/>
          </w:tcPr>
          <w:p w14:paraId="413BF846" w14:textId="496517CF" w:rsidR="00DF198B" w:rsidRPr="00DF198B" w:rsidRDefault="00DF198B" w:rsidP="00DF198B">
            <w:pPr>
              <w:jc w:val="center"/>
              <w:rPr>
                <w:rFonts w:ascii="Georgia" w:hAnsi="Georgia"/>
                <w:sz w:val="48"/>
                <w:szCs w:val="48"/>
              </w:rPr>
            </w:pPr>
          </w:p>
        </w:tc>
        <w:tc>
          <w:tcPr>
            <w:tcW w:w="2398" w:type="dxa"/>
            <w:gridSpan w:val="4"/>
          </w:tcPr>
          <w:p w14:paraId="34B05D49" w14:textId="77777777" w:rsidR="00DF198B" w:rsidRDefault="00DF198B"/>
        </w:tc>
      </w:tr>
      <w:tr w:rsidR="00DF198B" w14:paraId="6ABA3419" w14:textId="77777777" w:rsidTr="00185F4A">
        <w:trPr>
          <w:trHeight w:val="1460"/>
        </w:trPr>
        <w:tc>
          <w:tcPr>
            <w:tcW w:w="2397" w:type="dxa"/>
            <w:gridSpan w:val="4"/>
          </w:tcPr>
          <w:p w14:paraId="71F9954A" w14:textId="77777777" w:rsidR="00DF198B" w:rsidRDefault="00DF198B"/>
        </w:tc>
        <w:tc>
          <w:tcPr>
            <w:tcW w:w="5995" w:type="dxa"/>
            <w:shd w:val="clear" w:color="auto" w:fill="FFFFFF" w:themeFill="background1"/>
          </w:tcPr>
          <w:p w14:paraId="0EE11F5D" w14:textId="37816791" w:rsidR="007D7064" w:rsidRPr="007D7064" w:rsidRDefault="004A551E" w:rsidP="007D7064">
            <w:pPr>
              <w:pStyle w:val="Heading2"/>
            </w:pPr>
            <w:r>
              <w:rPr>
                <w:rFonts w:asciiTheme="majorHAnsi" w:hAnsiTheme="majorHAnsi" w:cs="Calibri"/>
                <w:noProof/>
              </w:rPr>
              <mc:AlternateContent>
                <mc:Choice Requires="wps">
                  <w:drawing>
                    <wp:anchor distT="0" distB="0" distL="114300" distR="114300" simplePos="0" relativeHeight="251672576" behindDoc="0" locked="0" layoutInCell="1" allowOverlap="1" wp14:anchorId="71A0BD26" wp14:editId="0FC2D58B">
                      <wp:simplePos x="0" y="0"/>
                      <wp:positionH relativeFrom="column">
                        <wp:posOffset>102137</wp:posOffset>
                      </wp:positionH>
                      <wp:positionV relativeFrom="paragraph">
                        <wp:posOffset>545758</wp:posOffset>
                      </wp:positionV>
                      <wp:extent cx="3615397" cy="738554"/>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615397" cy="73855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46E949" w14:textId="0C0DB115" w:rsidR="004A551E" w:rsidRDefault="004A551E" w:rsidP="004A551E">
                                  <w:pPr>
                                    <w:jc w:val="center"/>
                                  </w:pPr>
                                  <w:hyperlink r:id="rId11" w:history="1">
                                    <w:r w:rsidRPr="004A551E">
                                      <w:rPr>
                                        <w:rStyle w:val="Hyperlink"/>
                                      </w:rPr>
                                      <w:t>https://youtu.be/kYDMhpqMymo</w:t>
                                    </w:r>
                                  </w:hyperlink>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1A0BD26" id="_x0000_t202" coordsize="21600,21600" o:spt="202" path="m,l,21600r21600,l21600,xe">
                      <v:stroke joinstyle="miter"/>
                      <v:path gradientshapeok="t" o:connecttype="rect"/>
                    </v:shapetype>
                    <v:shape id="Text Box 29" o:spid="_x0000_s1026" type="#_x0000_t202" style="position:absolute;left:0;text-align:left;margin-left:8.05pt;margin-top:42.95pt;width:284.7pt;height:58.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" filled="f" stroked="f" strokeweight="1pt">
                      <v:stroke miterlimit="4"/>
                      <v:textbox style="mso-fit-shape-to-text:t" inset="4pt,4pt,4pt,4pt">
                        <w:txbxContent>
                          <w:p w14:paraId="1046E949" w14:textId="0C0DB115" w:rsidR="004A551E" w:rsidRDefault="004A551E" w:rsidP="004A551E">
                            <w:pPr>
                              <w:jc w:val="center"/>
                            </w:pPr>
                            <w:hyperlink r:id="rId12" w:history="1">
                              <w:r w:rsidRPr="004A551E">
                                <w:rPr>
                                  <w:rStyle w:val="Hyperlink"/>
                                </w:rPr>
                                <w:t>https://youtu.be/kYDMhpqMymo</w:t>
                              </w:r>
                            </w:hyperlink>
                          </w:p>
                        </w:txbxContent>
                      </v:textbox>
                    </v:shape>
                  </w:pict>
                </mc:Fallback>
              </mc:AlternateContent>
            </w:r>
            <w:r w:rsidR="007D7064">
              <w:t xml:space="preserve">FINGERPRINT SAFE </w:t>
            </w:r>
          </w:p>
        </w:tc>
        <w:tc>
          <w:tcPr>
            <w:tcW w:w="2398" w:type="dxa"/>
            <w:gridSpan w:val="4"/>
          </w:tcPr>
          <w:p w14:paraId="6D7CE06A" w14:textId="77777777" w:rsidR="00DF198B" w:rsidRDefault="00DF198B"/>
        </w:tc>
      </w:tr>
      <w:tr w:rsidR="00DF198B" w14:paraId="4D99511D" w14:textId="77777777" w:rsidTr="00185F4A">
        <w:trPr>
          <w:trHeight w:val="7176"/>
        </w:trPr>
        <w:tc>
          <w:tcPr>
            <w:tcW w:w="2397" w:type="dxa"/>
            <w:gridSpan w:val="4"/>
            <w:vAlign w:val="bottom"/>
          </w:tcPr>
          <w:p w14:paraId="046D8B03"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48FCDF57" w14:textId="40988DB6" w:rsidR="007D7064" w:rsidRPr="007D7064" w:rsidRDefault="007D7064" w:rsidP="007D7064">
            <w:pPr>
              <w:pStyle w:val="Heading3"/>
              <w:rPr>
                <w:rFonts w:asciiTheme="majorHAnsi" w:hAnsiTheme="majorHAnsi" w:cs="Calibri"/>
              </w:rPr>
            </w:pPr>
            <w:r w:rsidRPr="007D7064">
              <w:rPr>
                <w:rFonts w:asciiTheme="majorHAnsi" w:hAnsiTheme="majorHAnsi" w:cs="Calibri"/>
                <w:noProof/>
              </w:rPr>
              <mc:AlternateContent>
                <mc:Choice Requires="wps">
                  <w:drawing>
                    <wp:anchor distT="0" distB="0" distL="114300" distR="114300" simplePos="0" relativeHeight="251663360" behindDoc="0" locked="0" layoutInCell="1" allowOverlap="1" wp14:anchorId="2D118EA6" wp14:editId="65E84F8C">
                      <wp:simplePos x="0" y="0"/>
                      <wp:positionH relativeFrom="column">
                        <wp:posOffset>971550</wp:posOffset>
                      </wp:positionH>
                      <wp:positionV relativeFrom="paragraph">
                        <wp:posOffset>-2249805</wp:posOffset>
                      </wp:positionV>
                      <wp:extent cx="1983105" cy="1322070"/>
                      <wp:effectExtent l="0" t="0" r="0" b="0"/>
                      <wp:wrapNone/>
                      <wp:docPr id="7" name="Text Box 7"/>
                      <wp:cNvGraphicFramePr/>
                      <a:graphic xmlns:a="http://schemas.openxmlformats.org/drawingml/2006/main">
                        <a:graphicData uri="http://schemas.microsoft.com/office/word/2010/wordprocessingShape">
                          <wps:wsp>
                            <wps:cNvSpPr txBox="1"/>
                            <wps:spPr>
                              <a:xfrm>
                                <a:off x="0" y="0"/>
                                <a:ext cx="1983105" cy="132207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692E3E" w14:textId="7E195A99" w:rsidR="007D7064" w:rsidRPr="007D7064" w:rsidRDefault="007D7064" w:rsidP="007D7064">
                                  <w:pPr>
                                    <w:jc w:val="center"/>
                                    <w:rPr>
                                      <w:rFonts w:asciiTheme="majorHAnsi" w:hAnsiTheme="majorHAnsi"/>
                                      <w:sz w:val="36"/>
                                      <w:szCs w:val="36"/>
                                    </w:rPr>
                                  </w:pPr>
                                  <w:r w:rsidRPr="007D7064">
                                    <w:rPr>
                                      <w:rFonts w:asciiTheme="majorHAnsi" w:hAnsiTheme="majorHAnsi"/>
                                      <w:sz w:val="36"/>
                                      <w:szCs w:val="36"/>
                                    </w:rPr>
                                    <w:t>SECTION 12</w:t>
                                  </w:r>
                                </w:p>
                                <w:p w14:paraId="2DB5AA20" w14:textId="150935A3" w:rsidR="007D7064" w:rsidRPr="007D7064" w:rsidRDefault="007D7064" w:rsidP="007D7064">
                                  <w:pPr>
                                    <w:jc w:val="center"/>
                                    <w:rPr>
                                      <w:rFonts w:asciiTheme="majorHAnsi" w:hAnsiTheme="majorHAnsi"/>
                                      <w:sz w:val="36"/>
                                      <w:szCs w:val="36"/>
                                    </w:rPr>
                                  </w:pPr>
                                  <w:r w:rsidRPr="007D7064">
                                    <w:rPr>
                                      <w:rFonts w:asciiTheme="majorHAnsi" w:hAnsiTheme="majorHAnsi"/>
                                      <w:sz w:val="36"/>
                                      <w:szCs w:val="36"/>
                                    </w:rPr>
                                    <w:t>GROUP 1</w:t>
                                  </w:r>
                                </w:p>
                                <w:p w14:paraId="1D5B6657" w14:textId="778B9D51" w:rsidR="007D7064" w:rsidRPr="007D7064" w:rsidRDefault="007D7064" w:rsidP="007D7064">
                                  <w:pPr>
                                    <w:jc w:val="center"/>
                                    <w:rPr>
                                      <w:rFonts w:asciiTheme="majorHAnsi" w:hAnsiTheme="majorHAnsi"/>
                                      <w:sz w:val="36"/>
                                      <w:szCs w:val="36"/>
                                    </w:rPr>
                                  </w:pPr>
                                  <w:r w:rsidRPr="007D7064">
                                    <w:rPr>
                                      <w:rFonts w:asciiTheme="majorHAnsi" w:hAnsiTheme="majorHAnsi"/>
                                      <w:sz w:val="36"/>
                                      <w:szCs w:val="36"/>
                                    </w:rPr>
                                    <w:t>TEAM 6</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18EA6" id="Text Box 7" o:spid="_x0000_s1027" type="#_x0000_t202" style="position:absolute;left:0;text-align:left;margin-left:76.5pt;margin-top:-177.15pt;width:156.15pt;height:10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" filled="f" stroked="f" strokeweight="1pt">
                      <v:stroke miterlimit="4"/>
                      <v:textbox inset="4pt,4pt,4pt,4pt">
                        <w:txbxContent>
                          <w:p w14:paraId="65692E3E" w14:textId="7E195A99" w:rsidR="007D7064" w:rsidRPr="007D7064" w:rsidRDefault="007D7064" w:rsidP="007D7064">
                            <w:pPr>
                              <w:jc w:val="center"/>
                              <w:rPr>
                                <w:rFonts w:asciiTheme="majorHAnsi" w:hAnsiTheme="majorHAnsi"/>
                                <w:sz w:val="36"/>
                                <w:szCs w:val="36"/>
                              </w:rPr>
                            </w:pPr>
                            <w:r w:rsidRPr="007D7064">
                              <w:rPr>
                                <w:rFonts w:asciiTheme="majorHAnsi" w:hAnsiTheme="majorHAnsi"/>
                                <w:sz w:val="36"/>
                                <w:szCs w:val="36"/>
                              </w:rPr>
                              <w:t>SECTION 12</w:t>
                            </w:r>
                          </w:p>
                          <w:p w14:paraId="2DB5AA20" w14:textId="150935A3" w:rsidR="007D7064" w:rsidRPr="007D7064" w:rsidRDefault="007D7064" w:rsidP="007D7064">
                            <w:pPr>
                              <w:jc w:val="center"/>
                              <w:rPr>
                                <w:rFonts w:asciiTheme="majorHAnsi" w:hAnsiTheme="majorHAnsi"/>
                                <w:sz w:val="36"/>
                                <w:szCs w:val="36"/>
                              </w:rPr>
                            </w:pPr>
                            <w:r w:rsidRPr="007D7064">
                              <w:rPr>
                                <w:rFonts w:asciiTheme="majorHAnsi" w:hAnsiTheme="majorHAnsi"/>
                                <w:sz w:val="36"/>
                                <w:szCs w:val="36"/>
                              </w:rPr>
                              <w:t>GROUP 1</w:t>
                            </w:r>
                          </w:p>
                          <w:p w14:paraId="1D5B6657" w14:textId="778B9D51" w:rsidR="007D7064" w:rsidRPr="007D7064" w:rsidRDefault="007D7064" w:rsidP="007D7064">
                            <w:pPr>
                              <w:jc w:val="center"/>
                              <w:rPr>
                                <w:rFonts w:asciiTheme="majorHAnsi" w:hAnsiTheme="majorHAnsi"/>
                                <w:sz w:val="36"/>
                                <w:szCs w:val="36"/>
                              </w:rPr>
                            </w:pPr>
                            <w:r w:rsidRPr="007D7064">
                              <w:rPr>
                                <w:rFonts w:asciiTheme="majorHAnsi" w:hAnsiTheme="majorHAnsi"/>
                                <w:sz w:val="36"/>
                                <w:szCs w:val="36"/>
                              </w:rPr>
                              <w:t>TEAM 6</w:t>
                            </w:r>
                          </w:p>
                        </w:txbxContent>
                      </v:textbox>
                    </v:shape>
                  </w:pict>
                </mc:Fallback>
              </mc:AlternateContent>
            </w:r>
            <w:r w:rsidRPr="007D7064">
              <w:rPr>
                <w:rFonts w:asciiTheme="majorHAnsi" w:hAnsiTheme="majorHAnsi" w:cs="Calibri"/>
              </w:rPr>
              <w:t>SHUBENDU PANDEY</w:t>
            </w:r>
            <w:r w:rsidRPr="007D7064">
              <w:rPr>
                <w:rFonts w:asciiTheme="majorHAnsi" w:hAnsiTheme="majorHAnsi" w:cs="Calibri"/>
              </w:rPr>
              <w:br/>
              <w:t>ASHWANI KUMAR KAMAL</w:t>
            </w:r>
            <w:r w:rsidRPr="007D7064">
              <w:rPr>
                <w:rFonts w:asciiTheme="majorHAnsi" w:hAnsiTheme="majorHAnsi" w:cs="Calibri"/>
              </w:rPr>
              <w:br/>
              <w:t>KARTIK PONTULA</w:t>
            </w:r>
            <w:r w:rsidRPr="007D7064">
              <w:rPr>
                <w:rFonts w:asciiTheme="majorHAnsi" w:hAnsiTheme="majorHAnsi" w:cs="Calibri"/>
              </w:rPr>
              <w:br/>
              <w:t>SAILADA VISHNU VARDHAN</w:t>
            </w:r>
          </w:p>
          <w:p w14:paraId="70CFA19D" w14:textId="25BFD09C" w:rsidR="00874FE7" w:rsidRPr="00DF198B" w:rsidRDefault="00874FE7" w:rsidP="00874FE7">
            <w:pPr>
              <w:pStyle w:val="Heading3"/>
            </w:pPr>
          </w:p>
          <w:p w14:paraId="4C4057A9" w14:textId="57AC06A7" w:rsidR="00DF198B" w:rsidRDefault="00DF198B" w:rsidP="007D7064">
            <w:pPr>
              <w:pStyle w:val="Heading3"/>
              <w:jc w:val="left"/>
            </w:pPr>
          </w:p>
          <w:p w14:paraId="5B6FD26C" w14:textId="77777777" w:rsidR="00DF198B" w:rsidRPr="00DF198B" w:rsidRDefault="00DF198B" w:rsidP="00DF198B"/>
        </w:tc>
        <w:tc>
          <w:tcPr>
            <w:tcW w:w="2398" w:type="dxa"/>
            <w:gridSpan w:val="4"/>
            <w:vAlign w:val="bottom"/>
          </w:tcPr>
          <w:p w14:paraId="6BE865E1" w14:textId="77777777" w:rsidR="00DF198B" w:rsidRDefault="00DF198B" w:rsidP="00DF198B">
            <w:pPr>
              <w:jc w:val="center"/>
            </w:pPr>
          </w:p>
        </w:tc>
      </w:tr>
      <w:tr w:rsidR="00DF198B" w14:paraId="29ECBB51" w14:textId="77777777" w:rsidTr="00185F4A">
        <w:tc>
          <w:tcPr>
            <w:tcW w:w="2340" w:type="dxa"/>
            <w:gridSpan w:val="3"/>
          </w:tcPr>
          <w:p w14:paraId="0DC9A06D" w14:textId="77777777" w:rsidR="00DF198B" w:rsidRDefault="00DF198B"/>
        </w:tc>
        <w:tc>
          <w:tcPr>
            <w:tcW w:w="6120" w:type="dxa"/>
            <w:gridSpan w:val="3"/>
          </w:tcPr>
          <w:p w14:paraId="0B1C35BD" w14:textId="77777777" w:rsidR="00DF198B" w:rsidRDefault="00DF198B"/>
        </w:tc>
        <w:tc>
          <w:tcPr>
            <w:tcW w:w="2330" w:type="dxa"/>
            <w:gridSpan w:val="3"/>
          </w:tcPr>
          <w:p w14:paraId="544659B8" w14:textId="77777777" w:rsidR="00DF198B" w:rsidRDefault="00DF198B"/>
        </w:tc>
      </w:tr>
    </w:tbl>
    <w:p w14:paraId="501E3C2D" w14:textId="0057B8E4" w:rsidR="007D7064" w:rsidRDefault="002D2200" w:rsidP="00990E19">
      <w:pPr>
        <w:pStyle w:val="GraphicAnchor"/>
      </w:pPr>
      <w:r w:rsidRPr="004909D9">
        <w:rPr>
          <w:noProof/>
          <w:lang w:eastAsia="en-AU"/>
        </w:rPr>
        <mc:AlternateContent>
          <mc:Choice Requires="wps">
            <w:drawing>
              <wp:anchor distT="0" distB="0" distL="114300" distR="114300" simplePos="0" relativeHeight="251657215" behindDoc="1" locked="0" layoutInCell="1" allowOverlap="1" wp14:anchorId="60A4A330" wp14:editId="27155EC0">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113DE"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" fillcolor="#476166 [3204]" stroked="f" strokeweight="2pt">
                <v:stroke miterlimit="4"/>
                <v:textbox inset="3pt,3pt,3pt,3pt"/>
              </v:rect>
            </w:pict>
          </mc:Fallback>
        </mc:AlternateContent>
      </w:r>
      <w:r w:rsidR="00387A73" w:rsidRPr="004909D9">
        <w:rPr>
          <w:noProof/>
          <w:lang w:eastAsia="en-AU"/>
        </w:rPr>
        <w:drawing>
          <wp:anchor distT="0" distB="0" distL="114300" distR="114300" simplePos="0" relativeHeight="251662336" behindDoc="1" locked="0" layoutInCell="1" allowOverlap="1" wp14:anchorId="220A2F13" wp14:editId="317ABDB7">
            <wp:simplePos x="0" y="0"/>
            <wp:positionH relativeFrom="margin">
              <wp:posOffset>-42203</wp:posOffset>
            </wp:positionH>
            <wp:positionV relativeFrom="page">
              <wp:align>top</wp:align>
            </wp:positionV>
            <wp:extent cx="6860241" cy="1688123"/>
            <wp:effectExtent l="0" t="0" r="0" b="762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74268" cy="1691575"/>
                    </a:xfrm>
                    <a:prstGeom prst="rect">
                      <a:avLst/>
                    </a:prstGeom>
                  </pic:spPr>
                </pic:pic>
              </a:graphicData>
            </a:graphic>
            <wp14:sizeRelH relativeFrom="page">
              <wp14:pctWidth>0</wp14:pctWidth>
            </wp14:sizeRelH>
            <wp14:sizeRelV relativeFrom="page">
              <wp14:pctHeight>0</wp14:pctHeight>
            </wp14:sizeRelV>
          </wp:anchor>
        </w:drawing>
      </w:r>
    </w:p>
    <w:p w14:paraId="58A00D8A" w14:textId="5F3A893F" w:rsidR="007D7064" w:rsidRDefault="00FC6B5F" w:rsidP="007D7064">
      <w:pPr>
        <w:pStyle w:val="Heading1"/>
      </w:pPr>
      <w:r>
        <w:lastRenderedPageBreak/>
        <w:t>PROJECT PROPOSAL AND SIGNIFICANCE</w:t>
      </w:r>
    </w:p>
    <w:p w14:paraId="63B0284D" w14:textId="7806F9D2" w:rsidR="00FC6B5F" w:rsidRDefault="00FC6B5F" w:rsidP="00FC6B5F"/>
    <w:p w14:paraId="3EAAE40D" w14:textId="45B826AD" w:rsidR="00FC6B5F" w:rsidRPr="00FA7581" w:rsidRDefault="00FC6B5F" w:rsidP="00FC6B5F">
      <w:pPr>
        <w:rPr>
          <w:sz w:val="32"/>
          <w:szCs w:val="32"/>
        </w:rPr>
      </w:pPr>
      <w:r>
        <w:tab/>
      </w:r>
      <w:r w:rsidRPr="00FA7581">
        <w:rPr>
          <w:sz w:val="32"/>
          <w:szCs w:val="32"/>
        </w:rPr>
        <w:t xml:space="preserve">The project is a safe-keeping box that, instead of requiring a traditional key to open, uses fingerprint recognition. This system is significantly harder to </w:t>
      </w:r>
      <w:r w:rsidR="00AF2C00" w:rsidRPr="00FA7581">
        <w:rPr>
          <w:sz w:val="32"/>
          <w:szCs w:val="32"/>
        </w:rPr>
        <w:t>break into, since lockpicking is rendered useless and a fingerprint is much more unique and detailed, hence harder to duplicate.</w:t>
      </w:r>
    </w:p>
    <w:p w14:paraId="00DA4856" w14:textId="4C956FBF" w:rsidR="00AF2C00" w:rsidRPr="00FA7581" w:rsidRDefault="00AF2C00" w:rsidP="00FC6B5F">
      <w:pPr>
        <w:rPr>
          <w:sz w:val="32"/>
          <w:szCs w:val="32"/>
        </w:rPr>
      </w:pPr>
      <w:r w:rsidRPr="00FA7581">
        <w:rPr>
          <w:sz w:val="32"/>
          <w:szCs w:val="32"/>
        </w:rPr>
        <w:tab/>
      </w:r>
    </w:p>
    <w:p w14:paraId="1BECCE2D" w14:textId="48E4DFDD" w:rsidR="00AF2C00" w:rsidRPr="00FA7581" w:rsidRDefault="00AF2C00" w:rsidP="00FC6B5F">
      <w:pPr>
        <w:rPr>
          <w:sz w:val="32"/>
          <w:szCs w:val="32"/>
        </w:rPr>
      </w:pPr>
      <w:r w:rsidRPr="00FA7581">
        <w:rPr>
          <w:sz w:val="32"/>
          <w:szCs w:val="32"/>
        </w:rPr>
        <w:tab/>
        <w:t xml:space="preserve">This project is a prototype of what could be a commercially </w:t>
      </w:r>
      <w:r w:rsidR="003F7C90" w:rsidRPr="00FA7581">
        <w:rPr>
          <w:sz w:val="32"/>
          <w:szCs w:val="32"/>
        </w:rPr>
        <w:t>distributed</w:t>
      </w:r>
      <w:r w:rsidRPr="00FA7581">
        <w:rPr>
          <w:sz w:val="32"/>
          <w:szCs w:val="32"/>
        </w:rPr>
        <w:t xml:space="preserve"> fingerprint safe</w:t>
      </w:r>
      <w:r w:rsidR="003F7C90" w:rsidRPr="00FA7581">
        <w:rPr>
          <w:sz w:val="32"/>
          <w:szCs w:val="32"/>
        </w:rPr>
        <w:t>.</w:t>
      </w:r>
    </w:p>
    <w:p w14:paraId="0F6CF3C9" w14:textId="61D118F8" w:rsidR="003F7C90" w:rsidRDefault="003F7C90" w:rsidP="00FC6B5F">
      <w:pPr>
        <w:rPr>
          <w:sz w:val="36"/>
          <w:szCs w:val="36"/>
        </w:rPr>
      </w:pPr>
    </w:p>
    <w:p w14:paraId="2DB7CFB7" w14:textId="176409AE" w:rsidR="003F7C90" w:rsidRPr="003F7C90" w:rsidRDefault="003F7C90" w:rsidP="003F7C90">
      <w:pPr>
        <w:pStyle w:val="Heading4"/>
        <w:rPr>
          <w:sz w:val="40"/>
          <w:szCs w:val="40"/>
        </w:rPr>
      </w:pPr>
      <w:r w:rsidRPr="003F7C90">
        <w:rPr>
          <w:sz w:val="40"/>
          <w:szCs w:val="40"/>
        </w:rPr>
        <w:t>DESCRIPTION</w:t>
      </w:r>
    </w:p>
    <w:p w14:paraId="7C52514B" w14:textId="73D41473" w:rsidR="00FC6B5F" w:rsidRDefault="00FC6B5F" w:rsidP="00FC6B5F"/>
    <w:p w14:paraId="2A21817B" w14:textId="35A78279" w:rsidR="003F7C90" w:rsidRPr="00FA7581" w:rsidRDefault="003F7C90" w:rsidP="00FC6B5F">
      <w:pPr>
        <w:rPr>
          <w:sz w:val="32"/>
          <w:szCs w:val="32"/>
        </w:rPr>
      </w:pPr>
      <w:r>
        <w:tab/>
      </w:r>
      <w:r w:rsidRPr="00FA7581">
        <w:rPr>
          <w:sz w:val="32"/>
          <w:szCs w:val="32"/>
        </w:rPr>
        <w:t>The setup would be a wooden box with a hinged lid, and have a fingerprint sensor, an RGB LEB bulb, a power on/off switch, and a pushbutton visible on the outside. The battery powered Arduino circuit that employs the sensor would be housed inside the box, separate from the space for the belongings to be stored.</w:t>
      </w:r>
    </w:p>
    <w:p w14:paraId="37B51CAA" w14:textId="77777777" w:rsidR="00FC6B5F" w:rsidRPr="00FA7581" w:rsidRDefault="00FC6B5F" w:rsidP="00FC6B5F">
      <w:pPr>
        <w:rPr>
          <w:sz w:val="22"/>
          <w:szCs w:val="22"/>
        </w:rPr>
      </w:pPr>
      <w:r w:rsidRPr="00FA7581">
        <w:rPr>
          <w:sz w:val="22"/>
          <w:szCs w:val="22"/>
        </w:rPr>
        <w:tab/>
      </w:r>
    </w:p>
    <w:p w14:paraId="0633DF8A" w14:textId="3671182A" w:rsidR="00FC6B5F" w:rsidRPr="00FA7581" w:rsidRDefault="003F7C90" w:rsidP="00FC6B5F">
      <w:pPr>
        <w:ind w:firstLine="720"/>
        <w:rPr>
          <w:sz w:val="32"/>
          <w:szCs w:val="32"/>
        </w:rPr>
      </w:pPr>
      <w:r w:rsidRPr="00FA7581">
        <w:rPr>
          <w:sz w:val="32"/>
          <w:szCs w:val="32"/>
        </w:rPr>
        <w:t>The safe would have 3 states of operation:</w:t>
      </w:r>
    </w:p>
    <w:p w14:paraId="6B4EA6A0" w14:textId="435B2809" w:rsidR="003F7C90" w:rsidRPr="00FA7581" w:rsidRDefault="003F7C90" w:rsidP="003F7C90">
      <w:pPr>
        <w:rPr>
          <w:sz w:val="32"/>
          <w:szCs w:val="32"/>
        </w:rPr>
      </w:pPr>
    </w:p>
    <w:p w14:paraId="1B1BA7EE" w14:textId="164212E8" w:rsidR="003F7C90" w:rsidRDefault="003F7C90" w:rsidP="003F7C90">
      <w:pPr>
        <w:pStyle w:val="ListParagraph"/>
        <w:numPr>
          <w:ilvl w:val="0"/>
          <w:numId w:val="3"/>
        </w:numPr>
        <w:rPr>
          <w:sz w:val="32"/>
          <w:szCs w:val="32"/>
        </w:rPr>
      </w:pPr>
      <w:r w:rsidRPr="00FA7581">
        <w:rPr>
          <w:sz w:val="32"/>
          <w:szCs w:val="32"/>
        </w:rPr>
        <w:t>Neutral</w:t>
      </w:r>
      <w:r w:rsidR="00FA7581" w:rsidRPr="00FA7581">
        <w:rPr>
          <w:sz w:val="32"/>
          <w:szCs w:val="32"/>
        </w:rPr>
        <w:t xml:space="preserve"> -</w:t>
      </w:r>
      <w:r w:rsidRPr="00FA7581">
        <w:rPr>
          <w:sz w:val="32"/>
          <w:szCs w:val="32"/>
        </w:rPr>
        <w:t xml:space="preserve"> </w:t>
      </w:r>
      <w:r w:rsidR="00FA7581" w:rsidRPr="00FA7581">
        <w:rPr>
          <w:sz w:val="32"/>
          <w:szCs w:val="32"/>
        </w:rPr>
        <w:t>The sensor keeps waiting to receive fingerprints. If a valid print is given, the lock opens up for 3 seconds. Correct or incorrect print is indicated by the LED turning green or red respectively.</w:t>
      </w:r>
    </w:p>
    <w:p w14:paraId="7FDC0786" w14:textId="77777777" w:rsidR="00FA6DCE" w:rsidRPr="00FA7581" w:rsidRDefault="00FA6DCE" w:rsidP="00FA6DCE">
      <w:pPr>
        <w:pStyle w:val="ListParagraph"/>
        <w:rPr>
          <w:sz w:val="32"/>
          <w:szCs w:val="32"/>
        </w:rPr>
      </w:pPr>
    </w:p>
    <w:p w14:paraId="6BCA01D9" w14:textId="286F9216" w:rsidR="00FA6DCE" w:rsidRDefault="00FA7581" w:rsidP="00FA6DCE">
      <w:pPr>
        <w:pStyle w:val="ListParagraph"/>
        <w:numPr>
          <w:ilvl w:val="0"/>
          <w:numId w:val="3"/>
        </w:numPr>
        <w:rPr>
          <w:sz w:val="32"/>
          <w:szCs w:val="32"/>
        </w:rPr>
      </w:pPr>
      <w:r w:rsidRPr="00FA7581">
        <w:rPr>
          <w:sz w:val="32"/>
          <w:szCs w:val="32"/>
        </w:rPr>
        <w:t xml:space="preserve">Enrollment – Triggered when pushbutton held between 5-10 secs. The circuit asks for a registered print (for verification). If verified correctly, it then takes two samples of the new finger to be enrolled. The AS608 sensor module used can enroll </w:t>
      </w:r>
      <w:proofErr w:type="spellStart"/>
      <w:r w:rsidRPr="00FA7581">
        <w:rPr>
          <w:sz w:val="32"/>
          <w:szCs w:val="32"/>
        </w:rPr>
        <w:t>upto</w:t>
      </w:r>
      <w:proofErr w:type="spellEnd"/>
      <w:r w:rsidRPr="00FA7581">
        <w:rPr>
          <w:sz w:val="32"/>
          <w:szCs w:val="32"/>
        </w:rPr>
        <w:t xml:space="preserve"> 127 fingerprints.</w:t>
      </w:r>
    </w:p>
    <w:p w14:paraId="5B44100F" w14:textId="77777777" w:rsidR="00FA6DCE" w:rsidRPr="00FA6DCE" w:rsidRDefault="00FA6DCE" w:rsidP="00FA6DCE">
      <w:pPr>
        <w:rPr>
          <w:sz w:val="32"/>
          <w:szCs w:val="32"/>
        </w:rPr>
      </w:pPr>
    </w:p>
    <w:p w14:paraId="73C8603D" w14:textId="761A4D7C" w:rsidR="00FA7581" w:rsidRDefault="00FA7581" w:rsidP="00FA7581">
      <w:pPr>
        <w:pStyle w:val="ListParagraph"/>
        <w:numPr>
          <w:ilvl w:val="0"/>
          <w:numId w:val="3"/>
        </w:numPr>
        <w:rPr>
          <w:sz w:val="32"/>
          <w:szCs w:val="32"/>
        </w:rPr>
      </w:pPr>
      <w:r w:rsidRPr="00FA7581">
        <w:rPr>
          <w:sz w:val="32"/>
          <w:szCs w:val="32"/>
        </w:rPr>
        <w:t xml:space="preserve">Deletion – If required to wipe all prints from the sensor memory, pushbutton is to be held for </w:t>
      </w:r>
      <w:proofErr w:type="spellStart"/>
      <w:r w:rsidRPr="00FA7581">
        <w:rPr>
          <w:sz w:val="32"/>
          <w:szCs w:val="32"/>
        </w:rPr>
        <w:t>atleast</w:t>
      </w:r>
      <w:proofErr w:type="spellEnd"/>
      <w:r w:rsidRPr="00FA7581">
        <w:rPr>
          <w:sz w:val="32"/>
          <w:szCs w:val="32"/>
        </w:rPr>
        <w:t xml:space="preserve"> 10 secs. A valid print is asked for verification, and after correct print entered, it proceeds to wipe all registered prints. However, the circuit isn’t designed to function with no prints registered. Hence it immediately asks for 2 samples of a finger to be enrolled.</w:t>
      </w:r>
    </w:p>
    <w:p w14:paraId="6A1B8C60" w14:textId="3DE5224E" w:rsidR="00FA7581" w:rsidRDefault="00FA7581" w:rsidP="00FA7581">
      <w:pPr>
        <w:pStyle w:val="ListParagraph"/>
        <w:rPr>
          <w:sz w:val="32"/>
          <w:szCs w:val="32"/>
        </w:rPr>
      </w:pPr>
    </w:p>
    <w:p w14:paraId="1A61E59A" w14:textId="38B20190" w:rsidR="00FA7581" w:rsidRDefault="00FA7581" w:rsidP="00FA7581">
      <w:pPr>
        <w:pStyle w:val="ListParagraph"/>
        <w:rPr>
          <w:sz w:val="32"/>
          <w:szCs w:val="32"/>
        </w:rPr>
      </w:pPr>
    </w:p>
    <w:p w14:paraId="1FF2C921" w14:textId="2F6ECD80" w:rsidR="00FA7581" w:rsidRDefault="00FA7581" w:rsidP="00FA7581">
      <w:pPr>
        <w:pStyle w:val="ListParagraph"/>
        <w:rPr>
          <w:sz w:val="32"/>
          <w:szCs w:val="32"/>
        </w:rPr>
      </w:pPr>
    </w:p>
    <w:p w14:paraId="48CE79C5" w14:textId="3D896A8E" w:rsidR="00FA7581" w:rsidRDefault="00FA6DCE" w:rsidP="00FA6DCE">
      <w:pPr>
        <w:pStyle w:val="Heading1"/>
      </w:pPr>
      <w:r>
        <w:t>OUR APPROACH</w:t>
      </w:r>
    </w:p>
    <w:p w14:paraId="5BC9939D" w14:textId="5F30D98E" w:rsidR="00FA6DCE" w:rsidRDefault="00FA6DCE" w:rsidP="00FA6DCE"/>
    <w:p w14:paraId="70170F86" w14:textId="3FBB79F2" w:rsidR="00FA6DCE" w:rsidRPr="00FA6DCE" w:rsidRDefault="00FA6DCE" w:rsidP="00FA6DCE">
      <w:r>
        <w:tab/>
      </w:r>
    </w:p>
    <w:p w14:paraId="3FFA4113" w14:textId="28B3ADAD" w:rsidR="002D3038" w:rsidRDefault="002D3038" w:rsidP="002D3038">
      <w:pPr>
        <w:rPr>
          <w:sz w:val="32"/>
          <w:szCs w:val="32"/>
        </w:rPr>
      </w:pPr>
      <w:r>
        <w:rPr>
          <w:sz w:val="32"/>
          <w:szCs w:val="32"/>
        </w:rPr>
        <w:tab/>
        <w:t>The first and foremost goal was to get a concrete picture of the physical construction of the box, which was to be made by a carpenter. Time was spent brainstorming on developing the CAD model of the safe with precise dimensions.</w:t>
      </w:r>
      <w:r w:rsidR="00817CB8">
        <w:rPr>
          <w:sz w:val="32"/>
          <w:szCs w:val="32"/>
        </w:rPr>
        <w:t xml:space="preserve"> The final STL files of the box models, and some screenshots with dimensioning can be found </w:t>
      </w:r>
      <w:hyperlink r:id="rId14" w:history="1">
        <w:r w:rsidR="00817CB8" w:rsidRPr="00817CB8">
          <w:rPr>
            <w:rStyle w:val="Hyperlink"/>
            <w:sz w:val="32"/>
            <w:szCs w:val="32"/>
          </w:rPr>
          <w:t>here</w:t>
        </w:r>
      </w:hyperlink>
      <w:r w:rsidR="00817CB8">
        <w:rPr>
          <w:sz w:val="32"/>
          <w:szCs w:val="32"/>
        </w:rPr>
        <w:t>.</w:t>
      </w:r>
    </w:p>
    <w:p w14:paraId="101A846B" w14:textId="6456A3AF" w:rsidR="00817CB8" w:rsidRDefault="00817CB8" w:rsidP="002D3038">
      <w:pPr>
        <w:rPr>
          <w:sz w:val="32"/>
          <w:szCs w:val="32"/>
        </w:rPr>
      </w:pPr>
    </w:p>
    <w:p w14:paraId="6AD24DDC" w14:textId="2AB0C884" w:rsidR="00817CB8" w:rsidRDefault="00817CB8" w:rsidP="002D3038">
      <w:pPr>
        <w:rPr>
          <w:sz w:val="32"/>
          <w:szCs w:val="32"/>
        </w:rPr>
      </w:pPr>
      <w:r>
        <w:rPr>
          <w:sz w:val="32"/>
          <w:szCs w:val="32"/>
        </w:rPr>
        <w:tab/>
        <w:t>Some images are shown below:</w:t>
      </w:r>
    </w:p>
    <w:p w14:paraId="5B092D05" w14:textId="77777777" w:rsidR="00817CB8" w:rsidRDefault="00817CB8" w:rsidP="002D3038">
      <w:pPr>
        <w:rPr>
          <w:sz w:val="32"/>
          <w:szCs w:val="32"/>
        </w:rPr>
      </w:pPr>
    </w:p>
    <w:p w14:paraId="742A0105" w14:textId="41363187" w:rsidR="00817CB8" w:rsidRDefault="00817CB8" w:rsidP="00817CB8">
      <w:pPr>
        <w:jc w:val="center"/>
        <w:rPr>
          <w:sz w:val="32"/>
          <w:szCs w:val="32"/>
        </w:rPr>
      </w:pPr>
      <w:r>
        <w:rPr>
          <w:noProof/>
          <w:sz w:val="32"/>
          <w:szCs w:val="32"/>
        </w:rPr>
        <w:drawing>
          <wp:inline distT="0" distB="0" distL="0" distR="0" wp14:anchorId="6E70B9DE" wp14:editId="01390288">
            <wp:extent cx="2342271" cy="2193123"/>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92303" cy="2239969"/>
                    </a:xfrm>
                    <a:prstGeom prst="rect">
                      <a:avLst/>
                    </a:prstGeom>
                    <a:noFill/>
                    <a:ln>
                      <a:noFill/>
                    </a:ln>
                  </pic:spPr>
                </pic:pic>
              </a:graphicData>
            </a:graphic>
          </wp:inline>
        </w:drawing>
      </w:r>
      <w:r>
        <w:rPr>
          <w:sz w:val="32"/>
          <w:szCs w:val="32"/>
        </w:rPr>
        <w:t xml:space="preserve">             </w:t>
      </w:r>
      <w:r>
        <w:rPr>
          <w:noProof/>
          <w:sz w:val="32"/>
          <w:szCs w:val="32"/>
        </w:rPr>
        <w:drawing>
          <wp:inline distT="0" distB="0" distL="0" distR="0" wp14:anchorId="65372CBB" wp14:editId="6B8AE580">
            <wp:extent cx="2651788" cy="20609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76098" cy="2079810"/>
                    </a:xfrm>
                    <a:prstGeom prst="rect">
                      <a:avLst/>
                    </a:prstGeom>
                    <a:noFill/>
                    <a:ln>
                      <a:noFill/>
                    </a:ln>
                  </pic:spPr>
                </pic:pic>
              </a:graphicData>
            </a:graphic>
          </wp:inline>
        </w:drawing>
      </w:r>
    </w:p>
    <w:p w14:paraId="5716F25D" w14:textId="7E5DBB62" w:rsidR="00817CB8" w:rsidRDefault="00817CB8" w:rsidP="00817CB8">
      <w:pPr>
        <w:jc w:val="center"/>
        <w:rPr>
          <w:sz w:val="32"/>
          <w:szCs w:val="32"/>
        </w:rPr>
      </w:pPr>
    </w:p>
    <w:p w14:paraId="6CEA8AA5" w14:textId="77777777" w:rsidR="00817CB8" w:rsidRDefault="00817CB8" w:rsidP="00817CB8">
      <w:pPr>
        <w:jc w:val="center"/>
        <w:rPr>
          <w:sz w:val="32"/>
          <w:szCs w:val="32"/>
        </w:rPr>
      </w:pPr>
    </w:p>
    <w:p w14:paraId="10D444B3" w14:textId="702D3BFE" w:rsidR="00817CB8" w:rsidRDefault="00817CB8" w:rsidP="00817CB8">
      <w:pPr>
        <w:jc w:val="center"/>
        <w:rPr>
          <w:sz w:val="32"/>
          <w:szCs w:val="32"/>
        </w:rPr>
      </w:pPr>
      <w:r>
        <w:rPr>
          <w:noProof/>
          <w:sz w:val="32"/>
          <w:szCs w:val="32"/>
        </w:rPr>
        <w:drawing>
          <wp:inline distT="0" distB="0" distL="0" distR="0" wp14:anchorId="05D327E7" wp14:editId="08DA7E91">
            <wp:extent cx="2855741" cy="2187135"/>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9358" cy="2197564"/>
                    </a:xfrm>
                    <a:prstGeom prst="rect">
                      <a:avLst/>
                    </a:prstGeom>
                    <a:noFill/>
                    <a:ln>
                      <a:noFill/>
                    </a:ln>
                  </pic:spPr>
                </pic:pic>
              </a:graphicData>
            </a:graphic>
          </wp:inline>
        </w:drawing>
      </w:r>
      <w:r>
        <w:rPr>
          <w:sz w:val="32"/>
          <w:szCs w:val="32"/>
        </w:rPr>
        <w:t xml:space="preserve">            </w:t>
      </w:r>
      <w:r>
        <w:rPr>
          <w:noProof/>
          <w:sz w:val="32"/>
          <w:szCs w:val="32"/>
        </w:rPr>
        <w:drawing>
          <wp:inline distT="0" distB="0" distL="0" distR="0" wp14:anchorId="6E9BD793" wp14:editId="7A9E8279">
            <wp:extent cx="2595000" cy="2019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15775" cy="2035597"/>
                    </a:xfrm>
                    <a:prstGeom prst="rect">
                      <a:avLst/>
                    </a:prstGeom>
                    <a:noFill/>
                    <a:ln>
                      <a:noFill/>
                    </a:ln>
                  </pic:spPr>
                </pic:pic>
              </a:graphicData>
            </a:graphic>
          </wp:inline>
        </w:drawing>
      </w:r>
    </w:p>
    <w:p w14:paraId="126380FA" w14:textId="0E57BA7C" w:rsidR="008E6204" w:rsidRDefault="008E6204" w:rsidP="00817CB8">
      <w:pPr>
        <w:jc w:val="center"/>
        <w:rPr>
          <w:sz w:val="32"/>
          <w:szCs w:val="32"/>
        </w:rPr>
      </w:pPr>
    </w:p>
    <w:p w14:paraId="5699DB59" w14:textId="3BE88108" w:rsidR="008E6204" w:rsidRDefault="008E6204" w:rsidP="00817CB8">
      <w:pPr>
        <w:jc w:val="center"/>
        <w:rPr>
          <w:sz w:val="32"/>
          <w:szCs w:val="32"/>
        </w:rPr>
      </w:pPr>
    </w:p>
    <w:p w14:paraId="61AAE28D" w14:textId="5C1F0B02" w:rsidR="008E6204" w:rsidRDefault="008E6204" w:rsidP="008E6204">
      <w:pPr>
        <w:pStyle w:val="Heading1"/>
      </w:pPr>
      <w:r>
        <w:lastRenderedPageBreak/>
        <w:t>OUR APPROACH</w:t>
      </w:r>
    </w:p>
    <w:p w14:paraId="2DF643EA" w14:textId="1684EBCA" w:rsidR="008E6204" w:rsidRDefault="008E6204" w:rsidP="008E6204">
      <w:pPr>
        <w:rPr>
          <w:sz w:val="32"/>
          <w:szCs w:val="32"/>
        </w:rPr>
      </w:pPr>
      <w:r>
        <w:rPr>
          <w:sz w:val="32"/>
          <w:szCs w:val="32"/>
        </w:rPr>
        <w:tab/>
      </w:r>
      <w:r>
        <w:rPr>
          <w:sz w:val="32"/>
          <w:szCs w:val="32"/>
        </w:rPr>
        <w:br/>
      </w:r>
      <w:r>
        <w:rPr>
          <w:sz w:val="32"/>
          <w:szCs w:val="32"/>
        </w:rPr>
        <w:tab/>
        <w:t xml:space="preserve">The components decided to be used </w:t>
      </w:r>
      <w:r w:rsidR="00C1520D">
        <w:rPr>
          <w:sz w:val="32"/>
          <w:szCs w:val="32"/>
        </w:rPr>
        <w:t>were</w:t>
      </w:r>
      <w:r>
        <w:rPr>
          <w:sz w:val="32"/>
          <w:szCs w:val="32"/>
        </w:rPr>
        <w:t>:</w:t>
      </w:r>
    </w:p>
    <w:p w14:paraId="7D3212C9" w14:textId="0507AE19" w:rsidR="008E6204" w:rsidRDefault="008E6204" w:rsidP="008E6204">
      <w:pPr>
        <w:rPr>
          <w:sz w:val="32"/>
          <w:szCs w:val="32"/>
        </w:rPr>
      </w:pPr>
    </w:p>
    <w:p w14:paraId="12AE98FA" w14:textId="4B5B52A2" w:rsidR="008E6204" w:rsidRDefault="008E6204" w:rsidP="008E6204">
      <w:pPr>
        <w:pStyle w:val="ListParagraph"/>
        <w:numPr>
          <w:ilvl w:val="0"/>
          <w:numId w:val="4"/>
        </w:numPr>
        <w:rPr>
          <w:sz w:val="32"/>
          <w:szCs w:val="32"/>
        </w:rPr>
      </w:pPr>
      <w:r>
        <w:rPr>
          <w:sz w:val="32"/>
          <w:szCs w:val="32"/>
        </w:rPr>
        <w:t>Arduino Uno R3</w:t>
      </w:r>
    </w:p>
    <w:p w14:paraId="097DECB8" w14:textId="2808BE76" w:rsidR="008E6204" w:rsidRDefault="008E6204" w:rsidP="008E6204">
      <w:pPr>
        <w:pStyle w:val="ListParagraph"/>
        <w:numPr>
          <w:ilvl w:val="0"/>
          <w:numId w:val="4"/>
        </w:numPr>
        <w:rPr>
          <w:sz w:val="32"/>
          <w:szCs w:val="32"/>
        </w:rPr>
      </w:pPr>
      <w:r>
        <w:rPr>
          <w:sz w:val="32"/>
          <w:szCs w:val="32"/>
        </w:rPr>
        <w:t xml:space="preserve">AS608 </w:t>
      </w:r>
      <w:r w:rsidR="00C1520D">
        <w:rPr>
          <w:sz w:val="32"/>
          <w:szCs w:val="32"/>
        </w:rPr>
        <w:t>f</w:t>
      </w:r>
      <w:r>
        <w:rPr>
          <w:sz w:val="32"/>
          <w:szCs w:val="32"/>
        </w:rPr>
        <w:t xml:space="preserve">ingerprint </w:t>
      </w:r>
      <w:r w:rsidR="00C1520D">
        <w:rPr>
          <w:sz w:val="32"/>
          <w:szCs w:val="32"/>
        </w:rPr>
        <w:t>s</w:t>
      </w:r>
      <w:r>
        <w:rPr>
          <w:sz w:val="32"/>
          <w:szCs w:val="32"/>
        </w:rPr>
        <w:t xml:space="preserve">ensor </w:t>
      </w:r>
      <w:r w:rsidR="00C1520D">
        <w:rPr>
          <w:sz w:val="32"/>
          <w:szCs w:val="32"/>
        </w:rPr>
        <w:t>m</w:t>
      </w:r>
      <w:r>
        <w:rPr>
          <w:sz w:val="32"/>
          <w:szCs w:val="32"/>
        </w:rPr>
        <w:t>odule</w:t>
      </w:r>
    </w:p>
    <w:p w14:paraId="673A7B10" w14:textId="215C20E6" w:rsidR="008E6204" w:rsidRDefault="008E6204" w:rsidP="008E6204">
      <w:pPr>
        <w:pStyle w:val="ListParagraph"/>
        <w:numPr>
          <w:ilvl w:val="0"/>
          <w:numId w:val="4"/>
        </w:numPr>
        <w:rPr>
          <w:sz w:val="32"/>
          <w:szCs w:val="32"/>
        </w:rPr>
      </w:pPr>
      <w:r>
        <w:rPr>
          <w:sz w:val="32"/>
          <w:szCs w:val="32"/>
        </w:rPr>
        <w:t xml:space="preserve">Wooden </w:t>
      </w:r>
      <w:r w:rsidR="00C1520D">
        <w:rPr>
          <w:sz w:val="32"/>
          <w:szCs w:val="32"/>
        </w:rPr>
        <w:t>b</w:t>
      </w:r>
      <w:r>
        <w:rPr>
          <w:sz w:val="32"/>
          <w:szCs w:val="32"/>
        </w:rPr>
        <w:t>ox</w:t>
      </w:r>
      <w:r w:rsidR="00C1520D">
        <w:rPr>
          <w:sz w:val="32"/>
          <w:szCs w:val="32"/>
        </w:rPr>
        <w:t>, with hinges and a handle</w:t>
      </w:r>
    </w:p>
    <w:p w14:paraId="575B18D7" w14:textId="4F356713" w:rsidR="008E6204" w:rsidRDefault="00C1520D" w:rsidP="008E6204">
      <w:pPr>
        <w:pStyle w:val="ListParagraph"/>
        <w:numPr>
          <w:ilvl w:val="0"/>
          <w:numId w:val="4"/>
        </w:numPr>
        <w:rPr>
          <w:sz w:val="32"/>
          <w:szCs w:val="32"/>
        </w:rPr>
      </w:pPr>
      <w:r>
        <w:rPr>
          <w:sz w:val="32"/>
          <w:szCs w:val="32"/>
        </w:rPr>
        <w:t>Solenoid Lock</w:t>
      </w:r>
    </w:p>
    <w:p w14:paraId="4EC02CBA" w14:textId="0FBFF730" w:rsidR="00C1520D" w:rsidRDefault="00C1520D" w:rsidP="008E6204">
      <w:pPr>
        <w:pStyle w:val="ListParagraph"/>
        <w:numPr>
          <w:ilvl w:val="0"/>
          <w:numId w:val="4"/>
        </w:numPr>
        <w:rPr>
          <w:sz w:val="32"/>
          <w:szCs w:val="32"/>
        </w:rPr>
      </w:pPr>
      <w:r>
        <w:rPr>
          <w:sz w:val="32"/>
          <w:szCs w:val="32"/>
        </w:rPr>
        <w:t>Relay module (for the solenoid lock)</w:t>
      </w:r>
    </w:p>
    <w:p w14:paraId="527A9DF7" w14:textId="3C738C21" w:rsidR="00C1520D" w:rsidRDefault="00C1520D" w:rsidP="008E6204">
      <w:pPr>
        <w:pStyle w:val="ListParagraph"/>
        <w:numPr>
          <w:ilvl w:val="0"/>
          <w:numId w:val="4"/>
        </w:numPr>
        <w:rPr>
          <w:sz w:val="32"/>
          <w:szCs w:val="32"/>
        </w:rPr>
      </w:pPr>
      <w:r>
        <w:rPr>
          <w:sz w:val="32"/>
          <w:szCs w:val="32"/>
        </w:rPr>
        <w:t>RGB LED</w:t>
      </w:r>
    </w:p>
    <w:p w14:paraId="37D3B0D2" w14:textId="595047EB" w:rsidR="00C1520D" w:rsidRDefault="00C1520D" w:rsidP="008E6204">
      <w:pPr>
        <w:pStyle w:val="ListParagraph"/>
        <w:numPr>
          <w:ilvl w:val="0"/>
          <w:numId w:val="4"/>
        </w:numPr>
        <w:rPr>
          <w:sz w:val="32"/>
          <w:szCs w:val="32"/>
        </w:rPr>
      </w:pPr>
      <w:r>
        <w:rPr>
          <w:sz w:val="32"/>
          <w:szCs w:val="32"/>
        </w:rPr>
        <w:t>Pushbutton and switch</w:t>
      </w:r>
    </w:p>
    <w:p w14:paraId="77E3E7AC" w14:textId="13EBF929" w:rsidR="00C1520D" w:rsidRDefault="00C1520D" w:rsidP="008E6204">
      <w:pPr>
        <w:pStyle w:val="ListParagraph"/>
        <w:numPr>
          <w:ilvl w:val="0"/>
          <w:numId w:val="4"/>
        </w:numPr>
        <w:rPr>
          <w:sz w:val="32"/>
          <w:szCs w:val="32"/>
        </w:rPr>
      </w:pPr>
      <w:r>
        <w:rPr>
          <w:sz w:val="32"/>
          <w:szCs w:val="32"/>
        </w:rPr>
        <w:t>12 V DC power supply</w:t>
      </w:r>
    </w:p>
    <w:p w14:paraId="5EC25589" w14:textId="219E1E84" w:rsidR="00C1520D" w:rsidRDefault="00C1520D" w:rsidP="008E6204">
      <w:pPr>
        <w:pStyle w:val="ListParagraph"/>
        <w:numPr>
          <w:ilvl w:val="0"/>
          <w:numId w:val="4"/>
        </w:numPr>
        <w:rPr>
          <w:sz w:val="32"/>
          <w:szCs w:val="32"/>
        </w:rPr>
      </w:pPr>
      <w:r>
        <w:rPr>
          <w:sz w:val="32"/>
          <w:szCs w:val="32"/>
        </w:rPr>
        <w:t>Jumper cables</w:t>
      </w:r>
    </w:p>
    <w:p w14:paraId="4A0581F3" w14:textId="34D6AF06" w:rsidR="00C1520D" w:rsidRDefault="00C1520D" w:rsidP="00C1520D">
      <w:pPr>
        <w:ind w:left="360"/>
        <w:rPr>
          <w:sz w:val="32"/>
          <w:szCs w:val="32"/>
        </w:rPr>
      </w:pPr>
    </w:p>
    <w:p w14:paraId="2B05460F" w14:textId="611C00EB" w:rsidR="00C1520D" w:rsidRPr="00C1520D" w:rsidRDefault="00C1520D" w:rsidP="00C1520D">
      <w:pPr>
        <w:ind w:left="360"/>
        <w:rPr>
          <w:sz w:val="32"/>
          <w:szCs w:val="32"/>
        </w:rPr>
      </w:pPr>
      <w:r>
        <w:rPr>
          <w:sz w:val="32"/>
          <w:szCs w:val="32"/>
        </w:rPr>
        <w:t>After this, the schematic circuit diagram was prepared:</w:t>
      </w:r>
    </w:p>
    <w:p w14:paraId="4FF69AE2" w14:textId="18799ED2" w:rsidR="008E6204" w:rsidRDefault="008E6204" w:rsidP="00817CB8">
      <w:pPr>
        <w:jc w:val="center"/>
        <w:rPr>
          <w:sz w:val="32"/>
          <w:szCs w:val="32"/>
        </w:rPr>
      </w:pPr>
    </w:p>
    <w:p w14:paraId="0CCE9105" w14:textId="6B9E1F2A" w:rsidR="006C3616" w:rsidRDefault="006C3616" w:rsidP="00817CB8">
      <w:pPr>
        <w:jc w:val="center"/>
        <w:rPr>
          <w:sz w:val="32"/>
          <w:szCs w:val="32"/>
        </w:rPr>
      </w:pPr>
    </w:p>
    <w:p w14:paraId="2C1E90DC" w14:textId="6866228A" w:rsidR="006C3616" w:rsidRDefault="006C3616" w:rsidP="00817CB8">
      <w:pPr>
        <w:jc w:val="center"/>
        <w:rPr>
          <w:sz w:val="32"/>
          <w:szCs w:val="32"/>
        </w:rPr>
      </w:pPr>
      <w:r>
        <w:rPr>
          <w:noProof/>
          <w:sz w:val="32"/>
          <w:szCs w:val="32"/>
        </w:rPr>
        <mc:AlternateContent>
          <mc:Choice Requires="wps">
            <w:drawing>
              <wp:anchor distT="0" distB="0" distL="114300" distR="114300" simplePos="0" relativeHeight="251671552" behindDoc="0" locked="0" layoutInCell="1" allowOverlap="1" wp14:anchorId="30CABA33" wp14:editId="79530617">
                <wp:simplePos x="0" y="0"/>
                <wp:positionH relativeFrom="column">
                  <wp:posOffset>3052592</wp:posOffset>
                </wp:positionH>
                <wp:positionV relativeFrom="paragraph">
                  <wp:posOffset>2301533</wp:posOffset>
                </wp:positionV>
                <wp:extent cx="914400" cy="9144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76F444" w14:textId="7A008932" w:rsidR="006C3616" w:rsidRDefault="006C3616">
                            <w:r>
                              <w:t>Button</w:t>
                            </w:r>
                          </w:p>
                        </w:txbxContent>
                      </wps:txbx>
                      <wps:bodyPr rot="0" spcFirstLastPara="1" vertOverflow="overflow" horzOverflow="overflow" vert="horz" wrap="non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0CABA33" id="Text Box 21" o:spid="_x0000_s1028" type="#_x0000_t202" style="position:absolute;left:0;text-align:left;margin-left:240.35pt;margin-top:181.2pt;width:1in;height:1in;z-index:25167155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" filled="f" stroked="f" strokeweight="1pt">
                <v:stroke miterlimit="4"/>
                <v:textbox style="mso-fit-shape-to-text:t" inset="4pt,4pt,4pt,4pt">
                  <w:txbxContent>
                    <w:p w14:paraId="5276F444" w14:textId="7A008932" w:rsidR="006C3616" w:rsidRDefault="006C3616">
                      <w:r>
                        <w:t>Button</w:t>
                      </w:r>
                    </w:p>
                  </w:txbxContent>
                </v:textbox>
              </v:shape>
            </w:pict>
          </mc:Fallback>
        </mc:AlternateContent>
      </w:r>
      <w:r>
        <w:rPr>
          <w:noProof/>
          <w:sz w:val="32"/>
          <w:szCs w:val="32"/>
        </w:rPr>
        <mc:AlternateContent>
          <mc:Choice Requires="wps">
            <w:drawing>
              <wp:anchor distT="0" distB="0" distL="114300" distR="114300" simplePos="0" relativeHeight="251670528" behindDoc="0" locked="0" layoutInCell="1" allowOverlap="1" wp14:anchorId="7A3B0A0F" wp14:editId="5B8AEE32">
                <wp:simplePos x="0" y="0"/>
                <wp:positionH relativeFrom="column">
                  <wp:posOffset>5563674</wp:posOffset>
                </wp:positionH>
                <wp:positionV relativeFrom="paragraph">
                  <wp:posOffset>8499</wp:posOffset>
                </wp:positionV>
                <wp:extent cx="914400" cy="9144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05EAD6" w14:textId="09750300" w:rsidR="006C3616" w:rsidRDefault="006C3616">
                            <w:r>
                              <w:t>Fingerprint Sensor</w:t>
                            </w:r>
                          </w:p>
                        </w:txbxContent>
                      </wps:txbx>
                      <wps:bodyPr rot="0" spcFirstLastPara="1" vertOverflow="overflow" horzOverflow="overflow" vert="horz" wrap="non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7A3B0A0F" id="Text Box 20" o:spid="_x0000_s1029" type="#_x0000_t202" style="position:absolute;left:0;text-align:left;margin-left:438.1pt;margin-top:.65pt;width:1in;height:1in;z-index:25167052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" filled="f" stroked="f" strokeweight="1pt">
                <v:stroke miterlimit="4"/>
                <v:textbox style="mso-fit-shape-to-text:t" inset="4pt,4pt,4pt,4pt">
                  <w:txbxContent>
                    <w:p w14:paraId="2905EAD6" w14:textId="09750300" w:rsidR="006C3616" w:rsidRDefault="006C3616">
                      <w:r>
                        <w:t>Fingerprint Sensor</w:t>
                      </w:r>
                    </w:p>
                  </w:txbxContent>
                </v:textbox>
              </v:shape>
            </w:pict>
          </mc:Fallback>
        </mc:AlternateContent>
      </w:r>
      <w:r>
        <w:rPr>
          <w:noProof/>
          <w:sz w:val="32"/>
          <w:szCs w:val="32"/>
        </w:rPr>
        <mc:AlternateContent>
          <mc:Choice Requires="wps">
            <w:drawing>
              <wp:anchor distT="0" distB="0" distL="114300" distR="114300" simplePos="0" relativeHeight="251669504" behindDoc="0" locked="0" layoutInCell="1" allowOverlap="1" wp14:anchorId="59F3D56A" wp14:editId="62D29A8D">
                <wp:simplePos x="0" y="0"/>
                <wp:positionH relativeFrom="column">
                  <wp:posOffset>5387926</wp:posOffset>
                </wp:positionH>
                <wp:positionV relativeFrom="paragraph">
                  <wp:posOffset>388669</wp:posOffset>
                </wp:positionV>
                <wp:extent cx="914400" cy="9144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4E75E3A" w14:textId="77777777" w:rsidR="006C3616" w:rsidRDefault="006C3616"/>
                        </w:txbxContent>
                      </wps:txbx>
                      <wps:bodyPr rot="0" spcFirstLastPara="1" vertOverflow="overflow" horzOverflow="overflow" vert="horz" wrap="non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59F3D56A" id="Text Box 19" o:spid="_x0000_s1030" type="#_x0000_t202" style="position:absolute;left:0;text-align:left;margin-left:424.25pt;margin-top:30.6pt;width:1in;height:1in;z-index:25166950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" filled="f" stroked="f" strokeweight="1pt">
                <v:stroke miterlimit="4"/>
                <v:textbox style="mso-fit-shape-to-text:t" inset="4pt,4pt,4pt,4pt">
                  <w:txbxContent>
                    <w:p w14:paraId="54E75E3A" w14:textId="77777777" w:rsidR="006C3616" w:rsidRDefault="006C3616"/>
                  </w:txbxContent>
                </v:textbox>
              </v:shape>
            </w:pict>
          </mc:Fallback>
        </mc:AlternateContent>
      </w:r>
      <w:r>
        <w:rPr>
          <w:noProof/>
          <w:sz w:val="32"/>
          <w:szCs w:val="32"/>
        </w:rPr>
        <mc:AlternateContent>
          <mc:Choice Requires="wps">
            <w:drawing>
              <wp:anchor distT="0" distB="0" distL="114300" distR="114300" simplePos="0" relativeHeight="251668480" behindDoc="0" locked="0" layoutInCell="1" allowOverlap="1" wp14:anchorId="2BA99186" wp14:editId="0AC778D0">
                <wp:simplePos x="0" y="0"/>
                <wp:positionH relativeFrom="column">
                  <wp:posOffset>3200400</wp:posOffset>
                </wp:positionH>
                <wp:positionV relativeFrom="paragraph">
                  <wp:posOffset>718674</wp:posOffset>
                </wp:positionV>
                <wp:extent cx="815780" cy="24618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815780" cy="2461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D715E02" w14:textId="6358C469" w:rsidR="006C3616" w:rsidRDefault="006C3616">
                            <w:r>
                              <w:t>RGB LED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2BA99186" id="Text Box 18" o:spid="_x0000_s1031" type="#_x0000_t202" style="position:absolute;left:0;text-align:left;margin-left:252pt;margin-top:56.6pt;width:64.25pt;height:19.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" filled="f" stroked="f" strokeweight="1pt">
                <v:stroke miterlimit="4"/>
                <v:textbox style="mso-fit-shape-to-text:t" inset="4pt,4pt,4pt,4pt">
                  <w:txbxContent>
                    <w:p w14:paraId="7D715E02" w14:textId="6358C469" w:rsidR="006C3616" w:rsidRDefault="006C3616">
                      <w:r>
                        <w:t>RGB LED</w:t>
                      </w:r>
                    </w:p>
                  </w:txbxContent>
                </v:textbox>
              </v:shape>
            </w:pict>
          </mc:Fallback>
        </mc:AlternateContent>
      </w:r>
      <w:r>
        <w:rPr>
          <w:noProof/>
          <w:sz w:val="32"/>
          <w:szCs w:val="32"/>
        </w:rPr>
        <mc:AlternateContent>
          <mc:Choice Requires="wps">
            <w:drawing>
              <wp:anchor distT="0" distB="0" distL="114300" distR="114300" simplePos="0" relativeHeight="251667456" behindDoc="0" locked="0" layoutInCell="1" allowOverlap="1" wp14:anchorId="40036B40" wp14:editId="72D8F085">
                <wp:simplePos x="0" y="0"/>
                <wp:positionH relativeFrom="column">
                  <wp:posOffset>1491175</wp:posOffset>
                </wp:positionH>
                <wp:positionV relativeFrom="paragraph">
                  <wp:posOffset>304263</wp:posOffset>
                </wp:positionV>
                <wp:extent cx="640080" cy="429064"/>
                <wp:effectExtent l="0" t="0" r="0" b="0"/>
                <wp:wrapNone/>
                <wp:docPr id="17" name="Text Box 17"/>
                <wp:cNvGraphicFramePr/>
                <a:graphic xmlns:a="http://schemas.openxmlformats.org/drawingml/2006/main">
                  <a:graphicData uri="http://schemas.microsoft.com/office/word/2010/wordprocessingShape">
                    <wps:wsp>
                      <wps:cNvSpPr txBox="1"/>
                      <wps:spPr>
                        <a:xfrm>
                          <a:off x="0" y="0"/>
                          <a:ext cx="640080" cy="42906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1B90BC0" w14:textId="17AB0AF6" w:rsidR="006C3616" w:rsidRDefault="006C3616">
                            <w:r>
                              <w:t>Relay</w:t>
                            </w:r>
                          </w:p>
                          <w:p w14:paraId="17D040EF" w14:textId="15EC9C61" w:rsidR="006C3616" w:rsidRDefault="006C3616">
                            <w:r>
                              <w:t>Module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40036B40" id="Text Box 17" o:spid="_x0000_s1032" type="#_x0000_t202" style="position:absolute;left:0;text-align:left;margin-left:117.4pt;margin-top:23.95pt;width:50.4pt;height:33.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" filled="f" stroked="f" strokeweight="1pt">
                <v:stroke miterlimit="4"/>
                <v:textbox style="mso-fit-shape-to-text:t" inset="4pt,4pt,4pt,4pt">
                  <w:txbxContent>
                    <w:p w14:paraId="41B90BC0" w14:textId="17AB0AF6" w:rsidR="006C3616" w:rsidRDefault="006C3616">
                      <w:r>
                        <w:t>Relay</w:t>
                      </w:r>
                    </w:p>
                    <w:p w14:paraId="17D040EF" w14:textId="15EC9C61" w:rsidR="006C3616" w:rsidRDefault="006C3616">
                      <w:r>
                        <w:t>Module</w:t>
                      </w:r>
                    </w:p>
                  </w:txbxContent>
                </v:textbox>
              </v:shape>
            </w:pict>
          </mc:Fallback>
        </mc:AlternateContent>
      </w:r>
      <w:r>
        <w:rPr>
          <w:noProof/>
          <w:sz w:val="32"/>
          <w:szCs w:val="32"/>
        </w:rPr>
        <mc:AlternateContent>
          <mc:Choice Requires="wps">
            <w:drawing>
              <wp:anchor distT="0" distB="0" distL="114300" distR="114300" simplePos="0" relativeHeight="251666432" behindDoc="0" locked="0" layoutInCell="1" allowOverlap="1" wp14:anchorId="1D6065EE" wp14:editId="6D8C7DAE">
                <wp:simplePos x="0" y="0"/>
                <wp:positionH relativeFrom="column">
                  <wp:posOffset>429065</wp:posOffset>
                </wp:positionH>
                <wp:positionV relativeFrom="paragraph">
                  <wp:posOffset>3497629</wp:posOffset>
                </wp:positionV>
                <wp:extent cx="893298" cy="21101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93298" cy="21101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DCE9C90" w14:textId="535604D6" w:rsidR="006C3616" w:rsidRDefault="006C3616">
                            <w:r>
                              <w:t>Arduino</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D6065EE" id="Text Box 16" o:spid="_x0000_s1033" type="#_x0000_t202" style="position:absolute;left:0;text-align:left;margin-left:33.8pt;margin-top:275.4pt;width:70.35pt;height:16.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" filled="f" stroked="f" strokeweight="1pt">
                <v:stroke miterlimit="4"/>
                <v:textbox style="mso-fit-shape-to-text:t" inset="4pt,4pt,4pt,4pt">
                  <w:txbxContent>
                    <w:p w14:paraId="1DCE9C90" w14:textId="535604D6" w:rsidR="006C3616" w:rsidRDefault="006C3616">
                      <w:r>
                        <w:t>Arduino</w:t>
                      </w:r>
                    </w:p>
                  </w:txbxContent>
                </v:textbox>
              </v:shape>
            </w:pict>
          </mc:Fallback>
        </mc:AlternateContent>
      </w:r>
      <w:r>
        <w:rPr>
          <w:noProof/>
          <w:sz w:val="32"/>
          <w:szCs w:val="32"/>
        </w:rPr>
        <mc:AlternateContent>
          <mc:Choice Requires="wps">
            <w:drawing>
              <wp:anchor distT="0" distB="0" distL="114300" distR="114300" simplePos="0" relativeHeight="251665408" behindDoc="0" locked="0" layoutInCell="1" allowOverlap="1" wp14:anchorId="626FD670" wp14:editId="6CDA4076">
                <wp:simplePos x="0" y="0"/>
                <wp:positionH relativeFrom="column">
                  <wp:posOffset>119575</wp:posOffset>
                </wp:positionH>
                <wp:positionV relativeFrom="paragraph">
                  <wp:posOffset>2083826</wp:posOffset>
                </wp:positionV>
                <wp:extent cx="703385" cy="21101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703385" cy="21101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5BC2EB" w14:textId="7E837B57" w:rsidR="006C3616" w:rsidRDefault="006C3616">
                            <w:r>
                              <w:t>Battery</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626FD670" id="Text Box 15" o:spid="_x0000_s1034" type="#_x0000_t202" style="position:absolute;left:0;text-align:left;margin-left:9.4pt;margin-top:164.1pt;width:55.4pt;height:16.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" filled="f" stroked="f" strokeweight="1pt">
                <v:stroke miterlimit="4"/>
                <v:textbox style="mso-fit-shape-to-text:t" inset="4pt,4pt,4pt,4pt">
                  <w:txbxContent>
                    <w:p w14:paraId="505BC2EB" w14:textId="7E837B57" w:rsidR="006C3616" w:rsidRDefault="006C3616">
                      <w:r>
                        <w:t>Battery</w:t>
                      </w:r>
                    </w:p>
                  </w:txbxContent>
                </v:textbox>
              </v:shape>
            </w:pict>
          </mc:Fallback>
        </mc:AlternateContent>
      </w:r>
      <w:r>
        <w:rPr>
          <w:noProof/>
          <w:sz w:val="32"/>
          <w:szCs w:val="32"/>
        </w:rPr>
        <mc:AlternateContent>
          <mc:Choice Requires="wps">
            <w:drawing>
              <wp:anchor distT="0" distB="0" distL="114300" distR="114300" simplePos="0" relativeHeight="251664384" behindDoc="0" locked="0" layoutInCell="1" allowOverlap="1" wp14:anchorId="0799B3FE" wp14:editId="3885C7F2">
                <wp:simplePos x="0" y="0"/>
                <wp:positionH relativeFrom="margin">
                  <wp:align>left</wp:align>
                </wp:positionH>
                <wp:positionV relativeFrom="paragraph">
                  <wp:posOffset>8450</wp:posOffset>
                </wp:positionV>
                <wp:extent cx="682283" cy="218049"/>
                <wp:effectExtent l="0" t="0" r="0" b="0"/>
                <wp:wrapNone/>
                <wp:docPr id="14" name="Text Box 14"/>
                <wp:cNvGraphicFramePr/>
                <a:graphic xmlns:a="http://schemas.openxmlformats.org/drawingml/2006/main">
                  <a:graphicData uri="http://schemas.microsoft.com/office/word/2010/wordprocessingShape">
                    <wps:wsp>
                      <wps:cNvSpPr txBox="1"/>
                      <wps:spPr>
                        <a:xfrm>
                          <a:off x="0" y="0"/>
                          <a:ext cx="682283" cy="21804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3DF73BC" w14:textId="60FBA21C" w:rsidR="006C3616" w:rsidRPr="006C3616" w:rsidRDefault="006C3616">
                            <w:pPr>
                              <w:rPr>
                                <w:sz w:val="20"/>
                                <w:szCs w:val="20"/>
                              </w:rPr>
                            </w:pPr>
                            <w:r w:rsidRPr="006C3616">
                              <w:rPr>
                                <w:sz w:val="20"/>
                                <w:szCs w:val="20"/>
                              </w:rPr>
                              <w:t>Solenoid Lock</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9B3FE" id="Text Box 14" o:spid="_x0000_s1035" type="#_x0000_t202" style="position:absolute;left:0;text-align:left;margin-left:0;margin-top:.65pt;width:53.7pt;height:17.15pt;z-index:251664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" filled="f" stroked="f" strokeweight="1pt">
                <v:stroke miterlimit="4"/>
                <v:textbox style="mso-fit-shape-to-text:t" inset="4pt,4pt,4pt,4pt">
                  <w:txbxContent>
                    <w:p w14:paraId="03DF73BC" w14:textId="60FBA21C" w:rsidR="006C3616" w:rsidRPr="006C3616" w:rsidRDefault="006C3616">
                      <w:pPr>
                        <w:rPr>
                          <w:sz w:val="20"/>
                          <w:szCs w:val="20"/>
                        </w:rPr>
                      </w:pPr>
                      <w:r w:rsidRPr="006C3616">
                        <w:rPr>
                          <w:sz w:val="20"/>
                          <w:szCs w:val="20"/>
                        </w:rPr>
                        <w:t>Solenoid Lock</w:t>
                      </w:r>
                    </w:p>
                  </w:txbxContent>
                </v:textbox>
                <w10:wrap anchorx="margin"/>
              </v:shape>
            </w:pict>
          </mc:Fallback>
        </mc:AlternateContent>
      </w:r>
      <w:r>
        <w:rPr>
          <w:noProof/>
          <w:sz w:val="32"/>
          <w:szCs w:val="32"/>
        </w:rPr>
        <w:drawing>
          <wp:inline distT="0" distB="0" distL="0" distR="0" wp14:anchorId="61BF530B" wp14:editId="70BCA7E7">
            <wp:extent cx="6844030" cy="3812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44030" cy="3812540"/>
                    </a:xfrm>
                    <a:prstGeom prst="rect">
                      <a:avLst/>
                    </a:prstGeom>
                    <a:noFill/>
                    <a:ln>
                      <a:noFill/>
                    </a:ln>
                  </pic:spPr>
                </pic:pic>
              </a:graphicData>
            </a:graphic>
          </wp:inline>
        </w:drawing>
      </w:r>
      <w:r>
        <w:rPr>
          <w:sz w:val="32"/>
          <w:szCs w:val="32"/>
        </w:rPr>
        <w:br/>
      </w:r>
    </w:p>
    <w:p w14:paraId="3147F66E" w14:textId="4DD0FE17" w:rsidR="006C3616" w:rsidRDefault="006C3616" w:rsidP="00817CB8">
      <w:pPr>
        <w:jc w:val="center"/>
        <w:rPr>
          <w:sz w:val="32"/>
          <w:szCs w:val="32"/>
        </w:rPr>
      </w:pPr>
    </w:p>
    <w:p w14:paraId="65B094BD" w14:textId="1A1ADD50" w:rsidR="006C3616" w:rsidRDefault="006C3616" w:rsidP="006C3616">
      <w:pPr>
        <w:pStyle w:val="Heading1"/>
      </w:pPr>
      <w:r>
        <w:lastRenderedPageBreak/>
        <w:t>OUR APPROACH</w:t>
      </w:r>
    </w:p>
    <w:p w14:paraId="13A90D9F" w14:textId="577C5225" w:rsidR="006C3616" w:rsidRDefault="006C3616" w:rsidP="006C3616"/>
    <w:p w14:paraId="58B5B24F" w14:textId="4D86767C" w:rsidR="006C3616" w:rsidRDefault="006C3616" w:rsidP="006C3616">
      <w:pPr>
        <w:rPr>
          <w:sz w:val="32"/>
          <w:szCs w:val="32"/>
        </w:rPr>
      </w:pPr>
      <w:r>
        <w:tab/>
      </w:r>
      <w:r>
        <w:rPr>
          <w:sz w:val="32"/>
          <w:szCs w:val="32"/>
        </w:rPr>
        <w:t>The hardware before assembly:</w:t>
      </w:r>
    </w:p>
    <w:p w14:paraId="3A7C6191" w14:textId="77777777" w:rsidR="006C3616" w:rsidRDefault="006C3616" w:rsidP="006C3616">
      <w:pPr>
        <w:rPr>
          <w:sz w:val="32"/>
          <w:szCs w:val="32"/>
        </w:rPr>
      </w:pPr>
    </w:p>
    <w:p w14:paraId="576836EC" w14:textId="23E664CC" w:rsidR="006C3616" w:rsidRDefault="006C3616" w:rsidP="006C3616">
      <w:pPr>
        <w:jc w:val="center"/>
        <w:rPr>
          <w:sz w:val="32"/>
          <w:szCs w:val="32"/>
        </w:rPr>
      </w:pPr>
      <w:r>
        <w:rPr>
          <w:noProof/>
          <w:sz w:val="32"/>
          <w:szCs w:val="32"/>
        </w:rPr>
        <w:drawing>
          <wp:inline distT="0" distB="0" distL="0" distR="0" wp14:anchorId="55F1E10A" wp14:editId="686694DC">
            <wp:extent cx="2201594" cy="1650584"/>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2215660" cy="1661129"/>
                    </a:xfrm>
                    <a:prstGeom prst="rect">
                      <a:avLst/>
                    </a:prstGeom>
                    <a:noFill/>
                    <a:ln>
                      <a:noFill/>
                    </a:ln>
                  </pic:spPr>
                </pic:pic>
              </a:graphicData>
            </a:graphic>
          </wp:inline>
        </w:drawing>
      </w:r>
    </w:p>
    <w:p w14:paraId="4B7F2232" w14:textId="77777777" w:rsidR="006C3616" w:rsidRPr="006C3616" w:rsidRDefault="006C3616" w:rsidP="006C3616">
      <w:pPr>
        <w:rPr>
          <w:sz w:val="32"/>
          <w:szCs w:val="32"/>
        </w:rPr>
      </w:pPr>
    </w:p>
    <w:p w14:paraId="29AF86BE" w14:textId="5CF6DB8A" w:rsidR="006C3616" w:rsidRDefault="006C3616" w:rsidP="006C3616">
      <w:pPr>
        <w:rPr>
          <w:sz w:val="32"/>
          <w:szCs w:val="32"/>
        </w:rPr>
      </w:pPr>
      <w:r>
        <w:rPr>
          <w:sz w:val="32"/>
          <w:szCs w:val="32"/>
        </w:rPr>
        <w:tab/>
        <w:t>After assembly:</w:t>
      </w:r>
    </w:p>
    <w:p w14:paraId="0551316D" w14:textId="77777777" w:rsidR="00CD0020" w:rsidRDefault="00CD0020" w:rsidP="006C3616">
      <w:pPr>
        <w:rPr>
          <w:sz w:val="32"/>
          <w:szCs w:val="32"/>
        </w:rPr>
      </w:pPr>
    </w:p>
    <w:p w14:paraId="557573F7" w14:textId="326AD3F5" w:rsidR="00CD0020" w:rsidRDefault="00CD0020" w:rsidP="006C3616">
      <w:pPr>
        <w:rPr>
          <w:noProof/>
          <w:sz w:val="32"/>
          <w:szCs w:val="32"/>
        </w:rPr>
      </w:pPr>
      <w:r>
        <w:rPr>
          <w:noProof/>
          <w:sz w:val="32"/>
          <w:szCs w:val="32"/>
        </w:rPr>
        <w:drawing>
          <wp:inline distT="0" distB="0" distL="0" distR="0" wp14:anchorId="7EB89579" wp14:editId="325F3FE8">
            <wp:extent cx="3059723" cy="2391400"/>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0555" cy="2415497"/>
                    </a:xfrm>
                    <a:prstGeom prst="rect">
                      <a:avLst/>
                    </a:prstGeom>
                    <a:noFill/>
                    <a:ln>
                      <a:noFill/>
                    </a:ln>
                  </pic:spPr>
                </pic:pic>
              </a:graphicData>
            </a:graphic>
          </wp:inline>
        </w:drawing>
      </w:r>
      <w:r>
        <w:rPr>
          <w:noProof/>
          <w:sz w:val="32"/>
          <w:szCs w:val="32"/>
        </w:rPr>
        <w:t xml:space="preserve">             </w:t>
      </w:r>
      <w:r>
        <w:rPr>
          <w:noProof/>
          <w:sz w:val="32"/>
          <w:szCs w:val="32"/>
        </w:rPr>
        <w:drawing>
          <wp:inline distT="0" distB="0" distL="0" distR="0" wp14:anchorId="527F69D5" wp14:editId="235CE8B5">
            <wp:extent cx="3151163" cy="23624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52544" cy="2363532"/>
                    </a:xfrm>
                    <a:prstGeom prst="rect">
                      <a:avLst/>
                    </a:prstGeom>
                    <a:noFill/>
                    <a:ln>
                      <a:noFill/>
                    </a:ln>
                  </pic:spPr>
                </pic:pic>
              </a:graphicData>
            </a:graphic>
          </wp:inline>
        </w:drawing>
      </w:r>
      <w:r>
        <w:rPr>
          <w:noProof/>
          <w:sz w:val="32"/>
          <w:szCs w:val="32"/>
        </w:rPr>
        <w:t xml:space="preserve">      </w:t>
      </w:r>
    </w:p>
    <w:p w14:paraId="0256E23F" w14:textId="77777777" w:rsidR="00CD0020" w:rsidRDefault="00CD0020" w:rsidP="006C3616">
      <w:pPr>
        <w:rPr>
          <w:noProof/>
          <w:sz w:val="32"/>
          <w:szCs w:val="32"/>
        </w:rPr>
      </w:pPr>
    </w:p>
    <w:p w14:paraId="517CBC5E" w14:textId="66FC9DF6" w:rsidR="00CD0020" w:rsidRDefault="00CD0020" w:rsidP="006C3616">
      <w:pPr>
        <w:rPr>
          <w:noProof/>
          <w:sz w:val="32"/>
          <w:szCs w:val="32"/>
        </w:rPr>
      </w:pPr>
      <w:r>
        <w:rPr>
          <w:noProof/>
          <w:sz w:val="32"/>
          <w:szCs w:val="32"/>
        </w:rPr>
        <w:t xml:space="preserve">  </w:t>
      </w:r>
      <w:r>
        <w:rPr>
          <w:noProof/>
          <w:sz w:val="32"/>
          <w:szCs w:val="32"/>
        </w:rPr>
        <w:drawing>
          <wp:inline distT="0" distB="0" distL="0" distR="0" wp14:anchorId="1D79B416" wp14:editId="09D64327">
            <wp:extent cx="2785403" cy="2088279"/>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754" cy="2092291"/>
                    </a:xfrm>
                    <a:prstGeom prst="rect">
                      <a:avLst/>
                    </a:prstGeom>
                    <a:noFill/>
                    <a:ln>
                      <a:noFill/>
                    </a:ln>
                  </pic:spPr>
                </pic:pic>
              </a:graphicData>
            </a:graphic>
          </wp:inline>
        </w:drawing>
      </w:r>
      <w:r>
        <w:rPr>
          <w:noProof/>
          <w:sz w:val="32"/>
          <w:szCs w:val="32"/>
        </w:rPr>
        <w:t xml:space="preserve">                      </w:t>
      </w:r>
      <w:r>
        <w:rPr>
          <w:noProof/>
          <w:sz w:val="32"/>
          <w:szCs w:val="32"/>
        </w:rPr>
        <w:drawing>
          <wp:inline distT="0" distB="0" distL="0" distR="0" wp14:anchorId="7A737E25" wp14:editId="74EEB852">
            <wp:extent cx="2788138" cy="2090329"/>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5085" cy="2095537"/>
                    </a:xfrm>
                    <a:prstGeom prst="rect">
                      <a:avLst/>
                    </a:prstGeom>
                    <a:noFill/>
                    <a:ln>
                      <a:noFill/>
                    </a:ln>
                  </pic:spPr>
                </pic:pic>
              </a:graphicData>
            </a:graphic>
          </wp:inline>
        </w:drawing>
      </w:r>
      <w:r>
        <w:rPr>
          <w:noProof/>
          <w:sz w:val="32"/>
          <w:szCs w:val="32"/>
        </w:rPr>
        <w:t xml:space="preserve">  </w:t>
      </w:r>
    </w:p>
    <w:p w14:paraId="0444CA67" w14:textId="5E157156" w:rsidR="00CD0020" w:rsidRDefault="00CD0020" w:rsidP="006C3616">
      <w:pPr>
        <w:rPr>
          <w:noProof/>
          <w:sz w:val="32"/>
          <w:szCs w:val="32"/>
        </w:rPr>
      </w:pPr>
    </w:p>
    <w:p w14:paraId="77A9D89D" w14:textId="5D825D58" w:rsidR="00CD0020" w:rsidRDefault="00CD0020" w:rsidP="006C3616">
      <w:pPr>
        <w:rPr>
          <w:noProof/>
          <w:sz w:val="32"/>
          <w:szCs w:val="32"/>
        </w:rPr>
      </w:pPr>
    </w:p>
    <w:p w14:paraId="6D43F26D" w14:textId="1834B023" w:rsidR="00CD0020" w:rsidRDefault="00CD0020" w:rsidP="00CD0020">
      <w:pPr>
        <w:pStyle w:val="Heading1"/>
        <w:rPr>
          <w:noProof/>
        </w:rPr>
      </w:pPr>
      <w:r>
        <w:rPr>
          <w:noProof/>
        </w:rPr>
        <w:lastRenderedPageBreak/>
        <w:t>OUR APPROACH</w:t>
      </w:r>
    </w:p>
    <w:p w14:paraId="3855DF7E" w14:textId="516BC821" w:rsidR="00CD0020" w:rsidRDefault="00CD0020" w:rsidP="00CD0020"/>
    <w:p w14:paraId="2EE96E49" w14:textId="223CC6D0" w:rsidR="00CD0020" w:rsidRDefault="00CD0020" w:rsidP="00CD0020">
      <w:pPr>
        <w:rPr>
          <w:sz w:val="32"/>
          <w:szCs w:val="32"/>
        </w:rPr>
      </w:pPr>
      <w:r>
        <w:tab/>
      </w:r>
      <w:r>
        <w:rPr>
          <w:sz w:val="32"/>
          <w:szCs w:val="32"/>
        </w:rPr>
        <w:t xml:space="preserve">A sample testing code was used for the setup initially, to detect faults in hardware if any. The last week was spent on writing the final Arduino code, which can be found </w:t>
      </w:r>
      <w:hyperlink r:id="rId25" w:history="1">
        <w:r w:rsidRPr="00DA325D">
          <w:rPr>
            <w:rStyle w:val="Hyperlink"/>
            <w:sz w:val="32"/>
            <w:szCs w:val="32"/>
          </w:rPr>
          <w:t>here</w:t>
        </w:r>
      </w:hyperlink>
      <w:r>
        <w:rPr>
          <w:sz w:val="32"/>
          <w:szCs w:val="32"/>
        </w:rPr>
        <w:t>.</w:t>
      </w:r>
    </w:p>
    <w:p w14:paraId="1FCF854B" w14:textId="10A3D177" w:rsidR="00CD0020" w:rsidRDefault="00CD0020" w:rsidP="00CD0020">
      <w:pPr>
        <w:rPr>
          <w:sz w:val="32"/>
          <w:szCs w:val="32"/>
        </w:rPr>
      </w:pPr>
    </w:p>
    <w:p w14:paraId="77A779AD" w14:textId="73475041" w:rsidR="00DA325D" w:rsidRDefault="00DA325D" w:rsidP="00CD0020">
      <w:pPr>
        <w:rPr>
          <w:sz w:val="32"/>
          <w:szCs w:val="32"/>
        </w:rPr>
      </w:pPr>
      <w:r>
        <w:rPr>
          <w:sz w:val="32"/>
          <w:szCs w:val="32"/>
        </w:rPr>
        <w:t xml:space="preserve">Note: The statements involving </w:t>
      </w:r>
      <w:r w:rsidRPr="00DA325D">
        <w:rPr>
          <w:color w:val="FF0000"/>
          <w:sz w:val="32"/>
          <w:szCs w:val="32"/>
        </w:rPr>
        <w:t>Serial</w:t>
      </w:r>
      <w:r>
        <w:rPr>
          <w:color w:val="FF0000"/>
          <w:sz w:val="32"/>
          <w:szCs w:val="32"/>
        </w:rPr>
        <w:t xml:space="preserve"> </w:t>
      </w:r>
      <w:r>
        <w:rPr>
          <w:sz w:val="32"/>
          <w:szCs w:val="32"/>
        </w:rPr>
        <w:t>are used for bug testing. They are to be commented out for regular operation</w:t>
      </w:r>
      <w:r w:rsidR="00990E19">
        <w:rPr>
          <w:sz w:val="32"/>
          <w:szCs w:val="32"/>
        </w:rPr>
        <w:t xml:space="preserve"> of the safe without a USB connection.</w:t>
      </w:r>
    </w:p>
    <w:p w14:paraId="61EA7321" w14:textId="7A4F99F1" w:rsidR="00DA325D" w:rsidRDefault="00DA325D" w:rsidP="00CD0020">
      <w:pPr>
        <w:rPr>
          <w:sz w:val="32"/>
          <w:szCs w:val="32"/>
        </w:rPr>
      </w:pPr>
    </w:p>
    <w:p w14:paraId="5AD1B466" w14:textId="21EA82CC" w:rsidR="00DA325D" w:rsidRDefault="000D6516" w:rsidP="00CD0020">
      <w:pPr>
        <w:rPr>
          <w:sz w:val="32"/>
          <w:szCs w:val="32"/>
        </w:rPr>
      </w:pPr>
      <w:proofErr w:type="spellStart"/>
      <w:proofErr w:type="gramStart"/>
      <w:r w:rsidRPr="000D6516">
        <w:rPr>
          <w:rFonts w:ascii="Courier New" w:hAnsi="Courier New" w:cs="Courier New"/>
          <w:sz w:val="32"/>
          <w:szCs w:val="32"/>
        </w:rPr>
        <w:t>getFingerprintIDez</w:t>
      </w:r>
      <w:proofErr w:type="spellEnd"/>
      <w:r w:rsidRPr="000D6516">
        <w:rPr>
          <w:rFonts w:ascii="Courier New" w:hAnsi="Courier New" w:cs="Courier New"/>
          <w:sz w:val="32"/>
          <w:szCs w:val="32"/>
        </w:rPr>
        <w:t>(</w:t>
      </w:r>
      <w:proofErr w:type="gramEnd"/>
      <w:r w:rsidRPr="000D6516">
        <w:rPr>
          <w:rFonts w:ascii="Courier New" w:hAnsi="Courier New" w:cs="Courier New"/>
          <w:sz w:val="32"/>
          <w:szCs w:val="32"/>
        </w:rPr>
        <w:t>)</w:t>
      </w:r>
      <w:r>
        <w:rPr>
          <w:sz w:val="32"/>
          <w:szCs w:val="32"/>
        </w:rPr>
        <w:t xml:space="preserve"> : checks the input fingerprint</w:t>
      </w:r>
    </w:p>
    <w:p w14:paraId="12815CE1" w14:textId="07D4CFBA" w:rsidR="00DA325D" w:rsidRDefault="00DA325D" w:rsidP="00CD0020">
      <w:pPr>
        <w:rPr>
          <w:sz w:val="32"/>
          <w:szCs w:val="32"/>
        </w:rPr>
      </w:pPr>
    </w:p>
    <w:p w14:paraId="4D38EA3B" w14:textId="1E7169A8" w:rsidR="00DA325D" w:rsidRDefault="000D6516" w:rsidP="00CD0020">
      <w:pPr>
        <w:rPr>
          <w:sz w:val="32"/>
          <w:szCs w:val="32"/>
        </w:rPr>
      </w:pPr>
      <w:proofErr w:type="spellStart"/>
      <w:proofErr w:type="gramStart"/>
      <w:r w:rsidRPr="000D6516">
        <w:rPr>
          <w:rFonts w:ascii="Courier New" w:hAnsi="Courier New" w:cs="Courier New"/>
          <w:sz w:val="32"/>
          <w:szCs w:val="32"/>
        </w:rPr>
        <w:t>getFingerprintEnroll</w:t>
      </w:r>
      <w:proofErr w:type="spellEnd"/>
      <w:r w:rsidRPr="000D6516">
        <w:rPr>
          <w:rFonts w:ascii="Courier New" w:hAnsi="Courier New" w:cs="Courier New"/>
          <w:sz w:val="32"/>
          <w:szCs w:val="32"/>
        </w:rPr>
        <w:t>(</w:t>
      </w:r>
      <w:proofErr w:type="gramEnd"/>
      <w:r w:rsidRPr="000D6516">
        <w:rPr>
          <w:rFonts w:ascii="Courier New" w:hAnsi="Courier New" w:cs="Courier New"/>
          <w:sz w:val="32"/>
          <w:szCs w:val="32"/>
        </w:rPr>
        <w:t>)</w:t>
      </w:r>
      <w:r>
        <w:rPr>
          <w:sz w:val="32"/>
          <w:szCs w:val="32"/>
        </w:rPr>
        <w:t xml:space="preserve"> : enrolls new fingerprint</w:t>
      </w:r>
    </w:p>
    <w:p w14:paraId="65D5DFEE" w14:textId="58FC8D25" w:rsidR="00DA325D" w:rsidRDefault="00DA325D" w:rsidP="00CD0020">
      <w:pPr>
        <w:rPr>
          <w:sz w:val="32"/>
          <w:szCs w:val="32"/>
        </w:rPr>
      </w:pPr>
    </w:p>
    <w:p w14:paraId="6BBF9C8E" w14:textId="2038DD9B" w:rsidR="00DA325D" w:rsidRDefault="000D6516" w:rsidP="00CD0020">
      <w:pPr>
        <w:rPr>
          <w:sz w:val="32"/>
          <w:szCs w:val="32"/>
        </w:rPr>
      </w:pPr>
      <w:proofErr w:type="spellStart"/>
      <w:proofErr w:type="gramStart"/>
      <w:r w:rsidRPr="000D6516">
        <w:rPr>
          <w:rFonts w:ascii="Courier New" w:hAnsi="Courier New" w:cs="Courier New"/>
          <w:sz w:val="32"/>
          <w:szCs w:val="32"/>
        </w:rPr>
        <w:t>finger.emptyDatabase</w:t>
      </w:r>
      <w:proofErr w:type="spellEnd"/>
      <w:proofErr w:type="gramEnd"/>
      <w:r w:rsidRPr="000D6516">
        <w:rPr>
          <w:rFonts w:ascii="Courier New" w:hAnsi="Courier New" w:cs="Courier New"/>
          <w:sz w:val="32"/>
          <w:szCs w:val="32"/>
        </w:rPr>
        <w:t>()</w:t>
      </w:r>
      <w:r>
        <w:rPr>
          <w:sz w:val="32"/>
          <w:szCs w:val="32"/>
        </w:rPr>
        <w:t xml:space="preserve"> : clears all saved fingerprints</w:t>
      </w:r>
    </w:p>
    <w:p w14:paraId="7E8777FE" w14:textId="2E133E37" w:rsidR="00DA325D" w:rsidRDefault="00DA325D" w:rsidP="00CD0020">
      <w:pPr>
        <w:rPr>
          <w:sz w:val="32"/>
          <w:szCs w:val="32"/>
        </w:rPr>
      </w:pPr>
    </w:p>
    <w:p w14:paraId="33469009" w14:textId="35106AC2" w:rsidR="00DA325D" w:rsidRDefault="00DA325D" w:rsidP="00CD0020">
      <w:pPr>
        <w:rPr>
          <w:sz w:val="32"/>
          <w:szCs w:val="32"/>
        </w:rPr>
      </w:pPr>
    </w:p>
    <w:p w14:paraId="51DC64E0" w14:textId="0F16BB65" w:rsidR="00DA325D" w:rsidRDefault="00DA325D" w:rsidP="00CD0020">
      <w:pPr>
        <w:rPr>
          <w:sz w:val="32"/>
          <w:szCs w:val="32"/>
        </w:rPr>
      </w:pPr>
    </w:p>
    <w:p w14:paraId="761FD93F" w14:textId="3EDE31A2" w:rsidR="00DA325D" w:rsidRDefault="00DA325D" w:rsidP="00CD0020">
      <w:pPr>
        <w:rPr>
          <w:sz w:val="32"/>
          <w:szCs w:val="32"/>
        </w:rPr>
      </w:pPr>
    </w:p>
    <w:p w14:paraId="6D22F57B" w14:textId="71306385" w:rsidR="00DA325D" w:rsidRDefault="00DA325D" w:rsidP="00CD0020">
      <w:pPr>
        <w:rPr>
          <w:sz w:val="32"/>
          <w:szCs w:val="32"/>
        </w:rPr>
      </w:pPr>
    </w:p>
    <w:p w14:paraId="6866DEA0" w14:textId="4D777CF6" w:rsidR="00DA325D" w:rsidRDefault="00DA325D" w:rsidP="00CD0020">
      <w:pPr>
        <w:rPr>
          <w:sz w:val="32"/>
          <w:szCs w:val="32"/>
        </w:rPr>
      </w:pPr>
    </w:p>
    <w:p w14:paraId="7C01C53A" w14:textId="409A5056" w:rsidR="00DA325D" w:rsidRDefault="00DA325D" w:rsidP="00CD0020">
      <w:pPr>
        <w:rPr>
          <w:sz w:val="32"/>
          <w:szCs w:val="32"/>
        </w:rPr>
      </w:pPr>
    </w:p>
    <w:p w14:paraId="7B08C297" w14:textId="1A1E0269" w:rsidR="000D6516" w:rsidRDefault="000D6516" w:rsidP="00CD0020">
      <w:pPr>
        <w:rPr>
          <w:sz w:val="32"/>
          <w:szCs w:val="32"/>
        </w:rPr>
      </w:pPr>
    </w:p>
    <w:p w14:paraId="0C4F2AD3" w14:textId="542A885D" w:rsidR="000D6516" w:rsidRDefault="000D6516" w:rsidP="00CD0020">
      <w:pPr>
        <w:rPr>
          <w:sz w:val="32"/>
          <w:szCs w:val="32"/>
        </w:rPr>
      </w:pPr>
    </w:p>
    <w:p w14:paraId="7EBE3BF6" w14:textId="77777777" w:rsidR="000D6516" w:rsidRDefault="000D6516" w:rsidP="00CD0020">
      <w:pPr>
        <w:rPr>
          <w:sz w:val="32"/>
          <w:szCs w:val="32"/>
        </w:rPr>
      </w:pPr>
    </w:p>
    <w:p w14:paraId="4F4D1D9C" w14:textId="5C75C90E" w:rsidR="00DA325D" w:rsidRDefault="00DA325D" w:rsidP="00CD0020">
      <w:pPr>
        <w:rPr>
          <w:sz w:val="32"/>
          <w:szCs w:val="32"/>
        </w:rPr>
      </w:pPr>
    </w:p>
    <w:p w14:paraId="2DAF00B1" w14:textId="2DBA61A4" w:rsidR="00DA325D" w:rsidRDefault="00DA325D" w:rsidP="00CD0020">
      <w:pPr>
        <w:rPr>
          <w:sz w:val="32"/>
          <w:szCs w:val="32"/>
        </w:rPr>
      </w:pPr>
    </w:p>
    <w:p w14:paraId="62409429" w14:textId="6280E2F3" w:rsidR="00DA325D" w:rsidRDefault="00DA325D" w:rsidP="00CD0020">
      <w:pPr>
        <w:rPr>
          <w:sz w:val="32"/>
          <w:szCs w:val="32"/>
        </w:rPr>
      </w:pPr>
    </w:p>
    <w:p w14:paraId="058F805D" w14:textId="6D3C1B77" w:rsidR="00DA325D" w:rsidRDefault="00DA325D" w:rsidP="00CD0020">
      <w:pPr>
        <w:rPr>
          <w:sz w:val="32"/>
          <w:szCs w:val="32"/>
        </w:rPr>
      </w:pPr>
    </w:p>
    <w:p w14:paraId="35F6A076" w14:textId="5176AF00" w:rsidR="00DA325D" w:rsidRDefault="00DA325D" w:rsidP="00CD0020">
      <w:pPr>
        <w:rPr>
          <w:sz w:val="32"/>
          <w:szCs w:val="32"/>
        </w:rPr>
      </w:pPr>
    </w:p>
    <w:p w14:paraId="51246E90" w14:textId="7DB262CD" w:rsidR="00DA325D" w:rsidRDefault="00DA325D" w:rsidP="00CD0020">
      <w:pPr>
        <w:rPr>
          <w:sz w:val="32"/>
          <w:szCs w:val="32"/>
        </w:rPr>
      </w:pPr>
    </w:p>
    <w:p w14:paraId="3F85402B" w14:textId="75FB8876" w:rsidR="00DA325D" w:rsidRDefault="00DA325D" w:rsidP="00CD0020">
      <w:pPr>
        <w:rPr>
          <w:sz w:val="32"/>
          <w:szCs w:val="32"/>
        </w:rPr>
      </w:pPr>
    </w:p>
    <w:p w14:paraId="4DAF04B6" w14:textId="4E549F0C" w:rsidR="00DA325D" w:rsidRDefault="00DA325D" w:rsidP="00CD0020">
      <w:pPr>
        <w:rPr>
          <w:sz w:val="32"/>
          <w:szCs w:val="32"/>
        </w:rPr>
      </w:pPr>
    </w:p>
    <w:p w14:paraId="1F665C8A" w14:textId="34F8D10E" w:rsidR="00DA325D" w:rsidRDefault="00DA325D" w:rsidP="00CD0020">
      <w:pPr>
        <w:rPr>
          <w:sz w:val="32"/>
          <w:szCs w:val="32"/>
        </w:rPr>
      </w:pPr>
    </w:p>
    <w:p w14:paraId="1EF588FA" w14:textId="4C94A208" w:rsidR="00DA325D" w:rsidRDefault="00DA325D" w:rsidP="00CD0020">
      <w:pPr>
        <w:rPr>
          <w:sz w:val="32"/>
          <w:szCs w:val="32"/>
        </w:rPr>
      </w:pPr>
    </w:p>
    <w:p w14:paraId="7D18E41F" w14:textId="1B9D8842" w:rsidR="00DA325D" w:rsidRPr="004A551E" w:rsidRDefault="004A551E" w:rsidP="004A551E">
      <w:pPr>
        <w:pStyle w:val="Heading1"/>
      </w:pPr>
      <w:r>
        <w:lastRenderedPageBreak/>
        <w:t>OVERALL WORK DISTRIBUTION</w:t>
      </w:r>
    </w:p>
    <w:p w14:paraId="6C22164A" w14:textId="3C8048B4" w:rsidR="00CD0020" w:rsidRPr="00CD0020" w:rsidRDefault="00CD0020" w:rsidP="00CD0020">
      <w:pPr>
        <w:rPr>
          <w:rFonts w:ascii="Courier New" w:hAnsi="Courier New" w:cs="Courier New"/>
          <w:sz w:val="32"/>
          <w:szCs w:val="32"/>
        </w:rPr>
      </w:pPr>
    </w:p>
    <w:p w14:paraId="645CF726" w14:textId="4CBCD636" w:rsidR="00CD0020" w:rsidRDefault="004A551E" w:rsidP="004A551E">
      <w:pPr>
        <w:pStyle w:val="Heading5"/>
      </w:pPr>
      <w:r>
        <w:t>SHUBHENDU PANDEY</w:t>
      </w:r>
    </w:p>
    <w:p w14:paraId="0372B468" w14:textId="627FA4A3" w:rsidR="004A551E" w:rsidRDefault="004A551E" w:rsidP="004A551E"/>
    <w:p w14:paraId="0B13F81E" w14:textId="19590EA4" w:rsidR="00346831" w:rsidRPr="00346831" w:rsidRDefault="00346831" w:rsidP="00346831">
      <w:pPr>
        <w:pStyle w:val="ListParagraph"/>
        <w:numPr>
          <w:ilvl w:val="0"/>
          <w:numId w:val="12"/>
        </w:numPr>
      </w:pPr>
      <w:r w:rsidRPr="00346831">
        <w:rPr>
          <w:sz w:val="32"/>
          <w:szCs w:val="32"/>
        </w:rPr>
        <w:t>Made the CAD models and played a major role in design work</w:t>
      </w:r>
    </w:p>
    <w:p w14:paraId="651FC53D" w14:textId="2DB81BEC" w:rsidR="00346831" w:rsidRPr="004A551E" w:rsidRDefault="00346831" w:rsidP="00346831">
      <w:pPr>
        <w:pStyle w:val="ListParagraph"/>
        <w:numPr>
          <w:ilvl w:val="0"/>
          <w:numId w:val="12"/>
        </w:numPr>
      </w:pPr>
      <w:r w:rsidRPr="00346831">
        <w:rPr>
          <w:sz w:val="32"/>
          <w:szCs w:val="32"/>
        </w:rPr>
        <w:t>Used ANSYS to test the strength of the box</w:t>
      </w:r>
    </w:p>
    <w:p w14:paraId="0EDEAD20" w14:textId="77777777" w:rsidR="00346831" w:rsidRPr="004A551E" w:rsidRDefault="00346831" w:rsidP="00346831">
      <w:pPr>
        <w:pStyle w:val="ListParagraph"/>
        <w:numPr>
          <w:ilvl w:val="0"/>
          <w:numId w:val="12"/>
        </w:numPr>
      </w:pPr>
      <w:r w:rsidRPr="00346831">
        <w:rPr>
          <w:sz w:val="32"/>
          <w:szCs w:val="32"/>
        </w:rPr>
        <w:t>Contributed to the code</w:t>
      </w:r>
    </w:p>
    <w:p w14:paraId="2324DDDA" w14:textId="21640981" w:rsidR="004A551E" w:rsidRDefault="004A551E" w:rsidP="004A551E"/>
    <w:p w14:paraId="15CD5E93" w14:textId="45BCC2FC" w:rsidR="004A551E" w:rsidRDefault="004A551E" w:rsidP="004A551E">
      <w:pPr>
        <w:pStyle w:val="Heading5"/>
      </w:pPr>
      <w:r>
        <w:t>ASHWANI KUMAR KAMAL</w:t>
      </w:r>
    </w:p>
    <w:p w14:paraId="75912791" w14:textId="37EC5385" w:rsidR="00346831" w:rsidRDefault="00346831" w:rsidP="00346831"/>
    <w:p w14:paraId="004CE50B" w14:textId="47E4DB28" w:rsidR="00346831" w:rsidRPr="00346831" w:rsidRDefault="00346831" w:rsidP="00346831">
      <w:pPr>
        <w:pStyle w:val="ListParagraph"/>
        <w:numPr>
          <w:ilvl w:val="0"/>
          <w:numId w:val="16"/>
        </w:numPr>
      </w:pPr>
      <w:r>
        <w:rPr>
          <w:sz w:val="32"/>
          <w:szCs w:val="32"/>
        </w:rPr>
        <w:t>Acquired</w:t>
      </w:r>
      <w:r>
        <w:t xml:space="preserve"> </w:t>
      </w:r>
      <w:r w:rsidRPr="00346831">
        <w:rPr>
          <w:sz w:val="32"/>
          <w:szCs w:val="32"/>
        </w:rPr>
        <w:t>all hardware necessary and assembled the project</w:t>
      </w:r>
    </w:p>
    <w:p w14:paraId="31B85936" w14:textId="2F5AE6D1" w:rsidR="00346831" w:rsidRPr="00346831" w:rsidRDefault="00346831" w:rsidP="00346831">
      <w:pPr>
        <w:pStyle w:val="ListParagraph"/>
        <w:numPr>
          <w:ilvl w:val="0"/>
          <w:numId w:val="16"/>
        </w:numPr>
      </w:pPr>
      <w:r>
        <w:rPr>
          <w:sz w:val="32"/>
          <w:szCs w:val="32"/>
        </w:rPr>
        <w:t>Designed the circuit</w:t>
      </w:r>
    </w:p>
    <w:p w14:paraId="4D55BC3D" w14:textId="3DE10207" w:rsidR="00346831" w:rsidRPr="00346831" w:rsidRDefault="00346831" w:rsidP="00346831">
      <w:pPr>
        <w:pStyle w:val="ListParagraph"/>
        <w:numPr>
          <w:ilvl w:val="0"/>
          <w:numId w:val="16"/>
        </w:numPr>
      </w:pPr>
      <w:r>
        <w:rPr>
          <w:sz w:val="32"/>
          <w:szCs w:val="32"/>
        </w:rPr>
        <w:t>Played major role in code improvement and bug testing</w:t>
      </w:r>
    </w:p>
    <w:p w14:paraId="7FF18174" w14:textId="1D607520" w:rsidR="00346831" w:rsidRPr="00346831" w:rsidRDefault="00346831" w:rsidP="00346831">
      <w:pPr>
        <w:pStyle w:val="ListParagraph"/>
        <w:numPr>
          <w:ilvl w:val="0"/>
          <w:numId w:val="16"/>
        </w:numPr>
      </w:pPr>
      <w:r>
        <w:rPr>
          <w:sz w:val="32"/>
          <w:szCs w:val="32"/>
        </w:rPr>
        <w:t>Participated in box design</w:t>
      </w:r>
    </w:p>
    <w:p w14:paraId="2D185C1E" w14:textId="6FEC50BF" w:rsidR="004A551E" w:rsidRDefault="004A551E" w:rsidP="004A551E"/>
    <w:p w14:paraId="47B6F45A" w14:textId="0C9D508C" w:rsidR="00346831" w:rsidRDefault="00346831" w:rsidP="00346831">
      <w:pPr>
        <w:pStyle w:val="Heading5"/>
      </w:pPr>
      <w:r>
        <w:t>KARTIK PONTULA</w:t>
      </w:r>
    </w:p>
    <w:p w14:paraId="0A27B187" w14:textId="2FD23108" w:rsidR="00346831" w:rsidRDefault="00346831" w:rsidP="00346831"/>
    <w:p w14:paraId="2DAFC118" w14:textId="0C1F20C3" w:rsidR="00346831" w:rsidRPr="00346831" w:rsidRDefault="00346831" w:rsidP="00346831">
      <w:pPr>
        <w:pStyle w:val="ListParagraph"/>
        <w:numPr>
          <w:ilvl w:val="0"/>
          <w:numId w:val="8"/>
        </w:numPr>
      </w:pPr>
      <w:r>
        <w:rPr>
          <w:sz w:val="32"/>
          <w:szCs w:val="32"/>
        </w:rPr>
        <w:t>Played major role in code improvement and bug testing</w:t>
      </w:r>
    </w:p>
    <w:p w14:paraId="36A3FB94" w14:textId="6562AF67" w:rsidR="00346831" w:rsidRPr="00346831" w:rsidRDefault="00346831" w:rsidP="00346831">
      <w:pPr>
        <w:pStyle w:val="ListParagraph"/>
        <w:numPr>
          <w:ilvl w:val="0"/>
          <w:numId w:val="8"/>
        </w:numPr>
      </w:pPr>
      <w:r>
        <w:rPr>
          <w:sz w:val="32"/>
          <w:szCs w:val="32"/>
        </w:rPr>
        <w:t>Played a role in CAD modelling and participated in box design</w:t>
      </w:r>
    </w:p>
    <w:p w14:paraId="29D5F25F" w14:textId="5D0BE91C" w:rsidR="00346831" w:rsidRPr="00346831" w:rsidRDefault="00346831" w:rsidP="00346831">
      <w:pPr>
        <w:pStyle w:val="ListParagraph"/>
        <w:numPr>
          <w:ilvl w:val="0"/>
          <w:numId w:val="8"/>
        </w:numPr>
      </w:pPr>
      <w:r>
        <w:rPr>
          <w:sz w:val="32"/>
          <w:szCs w:val="32"/>
        </w:rPr>
        <w:t>Created weekly reports and edited the presentation video</w:t>
      </w:r>
    </w:p>
    <w:p w14:paraId="2CFAC9E3" w14:textId="60719BCC" w:rsidR="00346831" w:rsidRDefault="00346831" w:rsidP="00346831"/>
    <w:p w14:paraId="0172D52D" w14:textId="4D419B13" w:rsidR="00346831" w:rsidRDefault="00346831" w:rsidP="00346831">
      <w:pPr>
        <w:pStyle w:val="Heading5"/>
      </w:pPr>
      <w:r>
        <w:t>SAILADA VISHNU VARDHAN</w:t>
      </w:r>
    </w:p>
    <w:p w14:paraId="68E70E41" w14:textId="031AB21A" w:rsidR="00346831" w:rsidRDefault="00346831" w:rsidP="00346831"/>
    <w:p w14:paraId="322F44CC" w14:textId="02DE40E5" w:rsidR="00346831" w:rsidRPr="009877CE" w:rsidRDefault="009877CE" w:rsidP="00346831">
      <w:pPr>
        <w:pStyle w:val="ListParagraph"/>
        <w:numPr>
          <w:ilvl w:val="0"/>
          <w:numId w:val="15"/>
        </w:numPr>
      </w:pPr>
      <w:r>
        <w:rPr>
          <w:sz w:val="32"/>
          <w:szCs w:val="32"/>
        </w:rPr>
        <w:t>Created the basic structure of the final code</w:t>
      </w:r>
    </w:p>
    <w:p w14:paraId="236C3349" w14:textId="405CA3CC" w:rsidR="009877CE" w:rsidRPr="00990E19" w:rsidRDefault="009877CE" w:rsidP="00346831">
      <w:pPr>
        <w:pStyle w:val="ListParagraph"/>
        <w:numPr>
          <w:ilvl w:val="0"/>
          <w:numId w:val="15"/>
        </w:numPr>
      </w:pPr>
      <w:r>
        <w:rPr>
          <w:sz w:val="32"/>
          <w:szCs w:val="32"/>
        </w:rPr>
        <w:t>Participated in box design</w:t>
      </w:r>
    </w:p>
    <w:p w14:paraId="3D049FF4" w14:textId="48560F9F" w:rsidR="00990E19" w:rsidRDefault="00990E19" w:rsidP="00990E19"/>
    <w:p w14:paraId="28A2276C" w14:textId="6FCF19D9" w:rsidR="00990E19" w:rsidRDefault="00990E19" w:rsidP="00990E19"/>
    <w:p w14:paraId="771F7BD6" w14:textId="0DDEB110" w:rsidR="00990E19" w:rsidRDefault="00990E19" w:rsidP="00990E19"/>
    <w:p w14:paraId="333B7114" w14:textId="0A6DE3EF" w:rsidR="00990E19" w:rsidRDefault="00990E19" w:rsidP="00990E19"/>
    <w:p w14:paraId="34CE0F3B" w14:textId="602B283E" w:rsidR="00990E19" w:rsidRDefault="00990E19" w:rsidP="00990E19"/>
    <w:p w14:paraId="72B3BC3F" w14:textId="7449A209" w:rsidR="00990E19" w:rsidRDefault="00990E19" w:rsidP="00990E19"/>
    <w:p w14:paraId="47DA3BDD" w14:textId="1A376C39" w:rsidR="00990E19" w:rsidRDefault="00990E19" w:rsidP="00990E19"/>
    <w:p w14:paraId="5B3F7F80" w14:textId="2E0B4591" w:rsidR="00990E19" w:rsidRDefault="00990E19" w:rsidP="00990E19"/>
    <w:p w14:paraId="01788D04" w14:textId="08C694EB" w:rsidR="00990E19" w:rsidRDefault="00990E19" w:rsidP="00990E19"/>
    <w:p w14:paraId="454BB345" w14:textId="04293061" w:rsidR="00990E19" w:rsidRDefault="00990E19" w:rsidP="00990E19"/>
    <w:p w14:paraId="3B31ADFD" w14:textId="7BEC97F3" w:rsidR="00990E19" w:rsidRDefault="00990E19" w:rsidP="00990E19"/>
    <w:p w14:paraId="3E8E4BB3" w14:textId="3D8BD002" w:rsidR="00990E19" w:rsidRDefault="00990E19" w:rsidP="00990E19"/>
    <w:p w14:paraId="37B7AA94" w14:textId="1C17BF0B" w:rsidR="00036973" w:rsidRDefault="00036973" w:rsidP="00990E19"/>
    <w:p w14:paraId="6A789E2F" w14:textId="0426A437" w:rsidR="00990E19" w:rsidRDefault="00990E19" w:rsidP="00990E19"/>
    <w:p w14:paraId="597693B1" w14:textId="350CD29B" w:rsidR="00036973" w:rsidRDefault="00036973" w:rsidP="00036973">
      <w:pPr>
        <w:pStyle w:val="Heading1"/>
      </w:pPr>
    </w:p>
    <w:p w14:paraId="47F84DF7" w14:textId="064E83FD" w:rsidR="00036973" w:rsidRDefault="00036973" w:rsidP="00036973">
      <w:pPr>
        <w:pStyle w:val="Heading1"/>
      </w:pPr>
      <w:r>
        <w:t>ISSUES ENCOUNTERED</w:t>
      </w:r>
    </w:p>
    <w:p w14:paraId="0D2A3237" w14:textId="77777777" w:rsidR="001751EA" w:rsidRPr="001751EA" w:rsidRDefault="001751EA" w:rsidP="001751EA"/>
    <w:p w14:paraId="613BA61B" w14:textId="48604781" w:rsidR="00036973" w:rsidRDefault="00036973" w:rsidP="00036973"/>
    <w:p w14:paraId="30A3F6B5" w14:textId="46199852" w:rsidR="00036973" w:rsidRDefault="00036973" w:rsidP="00036973">
      <w:pPr>
        <w:pStyle w:val="ListParagraph"/>
        <w:numPr>
          <w:ilvl w:val="0"/>
          <w:numId w:val="17"/>
        </w:numPr>
        <w:rPr>
          <w:sz w:val="32"/>
          <w:szCs w:val="32"/>
        </w:rPr>
      </w:pPr>
      <w:r>
        <w:rPr>
          <w:sz w:val="32"/>
          <w:szCs w:val="32"/>
        </w:rPr>
        <w:t>The slot for the sensor was not made on the front face of the box as expected, owing to a miscommunication with the carpenter who made the box.</w:t>
      </w:r>
    </w:p>
    <w:p w14:paraId="5EF561FF" w14:textId="77777777" w:rsidR="001751EA" w:rsidRDefault="001751EA" w:rsidP="001751EA">
      <w:pPr>
        <w:pStyle w:val="ListParagraph"/>
        <w:rPr>
          <w:sz w:val="32"/>
          <w:szCs w:val="32"/>
        </w:rPr>
      </w:pPr>
    </w:p>
    <w:p w14:paraId="27BAF0A8" w14:textId="06BD562C" w:rsidR="00036973" w:rsidRDefault="00036973" w:rsidP="00036973">
      <w:pPr>
        <w:pStyle w:val="ListParagraph"/>
        <w:numPr>
          <w:ilvl w:val="0"/>
          <w:numId w:val="17"/>
        </w:numPr>
        <w:rPr>
          <w:sz w:val="32"/>
          <w:szCs w:val="32"/>
        </w:rPr>
      </w:pPr>
      <w:r>
        <w:rPr>
          <w:sz w:val="32"/>
          <w:szCs w:val="32"/>
        </w:rPr>
        <w:t>In case of a circuit failure</w:t>
      </w:r>
      <w:r w:rsidR="001751EA">
        <w:rPr>
          <w:sz w:val="32"/>
          <w:szCs w:val="32"/>
        </w:rPr>
        <w:t xml:space="preserve"> or battery discharge, the box would be unopenable (unless brute force is used). To open the solenoid lock without using the sensor, two extra wires have been drawn out from the lock terminals to the outside of the box, so that the lock can be opened with an external DC source.</w:t>
      </w:r>
    </w:p>
    <w:p w14:paraId="289F83FE" w14:textId="5C5A1117" w:rsidR="001751EA" w:rsidRPr="001751EA" w:rsidRDefault="001751EA" w:rsidP="001751EA">
      <w:pPr>
        <w:rPr>
          <w:sz w:val="32"/>
          <w:szCs w:val="32"/>
        </w:rPr>
      </w:pPr>
    </w:p>
    <w:p w14:paraId="436202A7" w14:textId="26D52F64" w:rsidR="001751EA" w:rsidRDefault="001751EA" w:rsidP="00036973">
      <w:pPr>
        <w:pStyle w:val="ListParagraph"/>
        <w:numPr>
          <w:ilvl w:val="0"/>
          <w:numId w:val="17"/>
        </w:numPr>
        <w:rPr>
          <w:sz w:val="32"/>
          <w:szCs w:val="32"/>
        </w:rPr>
      </w:pPr>
      <w:r>
        <w:rPr>
          <w:sz w:val="32"/>
          <w:szCs w:val="32"/>
        </w:rPr>
        <w:t>The duration of button presses measured is occasionally quite higher than the actual duration of press. This is clearly an issue in the circuit wiring, and needs to be fixed for better timing accuracy.</w:t>
      </w:r>
    </w:p>
    <w:p w14:paraId="02E183A8" w14:textId="77777777" w:rsidR="001751EA" w:rsidRPr="001751EA" w:rsidRDefault="001751EA" w:rsidP="001751EA">
      <w:pPr>
        <w:pStyle w:val="ListParagraph"/>
        <w:rPr>
          <w:sz w:val="32"/>
          <w:szCs w:val="32"/>
        </w:rPr>
      </w:pPr>
    </w:p>
    <w:p w14:paraId="5B87C6C6" w14:textId="24F3B57B" w:rsidR="001751EA" w:rsidRDefault="001751EA" w:rsidP="001751EA">
      <w:pPr>
        <w:pStyle w:val="ListParagraph"/>
        <w:rPr>
          <w:sz w:val="32"/>
          <w:szCs w:val="32"/>
        </w:rPr>
      </w:pPr>
    </w:p>
    <w:p w14:paraId="3485F18C" w14:textId="1DA7D8DE" w:rsidR="001751EA" w:rsidRDefault="001751EA" w:rsidP="007A7607">
      <w:pPr>
        <w:pStyle w:val="Heading1"/>
      </w:pPr>
      <w:r>
        <w:t>CONCLUSION</w:t>
      </w:r>
    </w:p>
    <w:p w14:paraId="4B378AE0" w14:textId="2CD77F21" w:rsidR="001751EA" w:rsidRDefault="001751EA" w:rsidP="001751EA"/>
    <w:p w14:paraId="6234E0F7" w14:textId="7E09C8CB" w:rsidR="001751EA" w:rsidRPr="001751EA" w:rsidRDefault="001751EA" w:rsidP="001751EA">
      <w:pPr>
        <w:rPr>
          <w:sz w:val="32"/>
          <w:szCs w:val="32"/>
        </w:rPr>
      </w:pPr>
      <w:r>
        <w:rPr>
          <w:sz w:val="32"/>
          <w:szCs w:val="32"/>
        </w:rPr>
        <w:tab/>
        <w:t xml:space="preserve">The fingerprint sensor has been successfully implemented (albeit with </w:t>
      </w:r>
      <w:r w:rsidR="007A7607">
        <w:rPr>
          <w:sz w:val="32"/>
          <w:szCs w:val="32"/>
        </w:rPr>
        <w:t>minor flaws) and shows the desired behavior.</w:t>
      </w:r>
    </w:p>
    <w:sectPr w:rsidR="001751EA" w:rsidRPr="001751EA" w:rsidSect="00E74B29">
      <w:footerReference w:type="even" r:id="rId26"/>
      <w:footerReference w:type="default" r:id="rId27"/>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F23EB" w14:textId="77777777" w:rsidR="00DC1132" w:rsidRDefault="00DC1132" w:rsidP="00E74B29">
      <w:r>
        <w:separator/>
      </w:r>
    </w:p>
  </w:endnote>
  <w:endnote w:type="continuationSeparator" w:id="0">
    <w:p w14:paraId="11AEB063" w14:textId="77777777" w:rsidR="00DC1132" w:rsidRDefault="00DC1132"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7C41B05A"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1762EE"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997D1"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09E202B8" w14:textId="77777777" w:rsidTr="006709F1">
      <w:tc>
        <w:tcPr>
          <w:tcW w:w="1079" w:type="dxa"/>
        </w:tcPr>
        <w:p w14:paraId="4E3214C7" w14:textId="77777777" w:rsidR="00E74B29" w:rsidRPr="00E74B29" w:rsidRDefault="00E74B29" w:rsidP="006709F1">
          <w:pPr>
            <w:pStyle w:val="Footer"/>
          </w:pPr>
        </w:p>
      </w:tc>
      <w:tc>
        <w:tcPr>
          <w:tcW w:w="5395" w:type="dxa"/>
        </w:tcPr>
        <w:p w14:paraId="7253E6B0" w14:textId="77777777" w:rsidR="00E74B29" w:rsidRPr="00874FE7" w:rsidRDefault="00DC1132" w:rsidP="006709F1">
          <w:pPr>
            <w:pStyle w:val="Footer"/>
          </w:pPr>
          <w:sdt>
            <w:sdtPr>
              <w:id w:val="707152945"/>
              <w:placeholder>
                <w:docPart w:val="E4C26E7D138D421DBAAF43CEC550F497"/>
              </w:placeholder>
              <w:temporary/>
              <w:showingPlcHdr/>
              <w15:appearance w15:val="hidden"/>
            </w:sdtPr>
            <w:sdtEndPr/>
            <w:sdtContent>
              <w:r w:rsidR="00837914" w:rsidRPr="006709F1">
                <w:t>REPORT TITLE</w:t>
              </w:r>
            </w:sdtContent>
          </w:sdt>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17C5EA52"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1EBB1359" w14:textId="77777777" w:rsidR="00E74B29" w:rsidRPr="00E74B29" w:rsidRDefault="00E74B29" w:rsidP="006709F1">
          <w:pPr>
            <w:pStyle w:val="Footer"/>
          </w:pPr>
        </w:p>
      </w:tc>
    </w:tr>
  </w:tbl>
  <w:p w14:paraId="3E8F07F6"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8D53B" w14:textId="77777777" w:rsidR="00DC1132" w:rsidRDefault="00DC1132" w:rsidP="00E74B29">
      <w:r>
        <w:separator/>
      </w:r>
    </w:p>
  </w:footnote>
  <w:footnote w:type="continuationSeparator" w:id="0">
    <w:p w14:paraId="50DD0D05" w14:textId="77777777" w:rsidR="00DC1132" w:rsidRDefault="00DC1132"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17EDD"/>
    <w:multiLevelType w:val="hybridMultilevel"/>
    <w:tmpl w:val="7EB2EC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057737"/>
    <w:multiLevelType w:val="hybridMultilevel"/>
    <w:tmpl w:val="8752B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D3C2C38"/>
    <w:multiLevelType w:val="hybridMultilevel"/>
    <w:tmpl w:val="3FC86E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DA165AD"/>
    <w:multiLevelType w:val="hybridMultilevel"/>
    <w:tmpl w:val="F4F4E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03E0FE9"/>
    <w:multiLevelType w:val="hybridMultilevel"/>
    <w:tmpl w:val="2E9C60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FB6E82"/>
    <w:multiLevelType w:val="hybridMultilevel"/>
    <w:tmpl w:val="667C1F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7CB5C2E"/>
    <w:multiLevelType w:val="hybridMultilevel"/>
    <w:tmpl w:val="24867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E2036EA"/>
    <w:multiLevelType w:val="hybridMultilevel"/>
    <w:tmpl w:val="DF2EA7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6954303"/>
    <w:multiLevelType w:val="hybridMultilevel"/>
    <w:tmpl w:val="3EBE7C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37114E23"/>
    <w:multiLevelType w:val="hybridMultilevel"/>
    <w:tmpl w:val="CD523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E255C60"/>
    <w:multiLevelType w:val="hybridMultilevel"/>
    <w:tmpl w:val="47ACEE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A8E00AB"/>
    <w:multiLevelType w:val="hybridMultilevel"/>
    <w:tmpl w:val="7CB81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F2E67E2"/>
    <w:multiLevelType w:val="hybridMultilevel"/>
    <w:tmpl w:val="36420A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A6E704B"/>
    <w:multiLevelType w:val="hybridMultilevel"/>
    <w:tmpl w:val="9796E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3CD7B71"/>
    <w:multiLevelType w:val="hybridMultilevel"/>
    <w:tmpl w:val="F4A873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3986C24"/>
    <w:multiLevelType w:val="hybridMultilevel"/>
    <w:tmpl w:val="22FA59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5"/>
  </w:num>
  <w:num w:numId="4">
    <w:abstractNumId w:val="13"/>
  </w:num>
  <w:num w:numId="5">
    <w:abstractNumId w:val="16"/>
  </w:num>
  <w:num w:numId="6">
    <w:abstractNumId w:val="5"/>
  </w:num>
  <w:num w:numId="7">
    <w:abstractNumId w:val="0"/>
  </w:num>
  <w:num w:numId="8">
    <w:abstractNumId w:val="12"/>
  </w:num>
  <w:num w:numId="9">
    <w:abstractNumId w:val="8"/>
  </w:num>
  <w:num w:numId="10">
    <w:abstractNumId w:val="4"/>
  </w:num>
  <w:num w:numId="11">
    <w:abstractNumId w:val="10"/>
  </w:num>
  <w:num w:numId="12">
    <w:abstractNumId w:val="7"/>
  </w:num>
  <w:num w:numId="13">
    <w:abstractNumId w:val="9"/>
  </w:num>
  <w:num w:numId="14">
    <w:abstractNumId w:val="11"/>
  </w:num>
  <w:num w:numId="15">
    <w:abstractNumId w:val="14"/>
  </w:num>
  <w:num w:numId="16">
    <w:abstractNumId w:val="6"/>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QzNTcxszS2sLA0tDRQ0lEKTi0uzszPAykwrAUADOm9giwAAAA="/>
  </w:docVars>
  <w:rsids>
    <w:rsidRoot w:val="007D7064"/>
    <w:rsid w:val="00036973"/>
    <w:rsid w:val="00086FA5"/>
    <w:rsid w:val="000D6516"/>
    <w:rsid w:val="000E4641"/>
    <w:rsid w:val="00151F66"/>
    <w:rsid w:val="001751EA"/>
    <w:rsid w:val="00177F8D"/>
    <w:rsid w:val="00185F4A"/>
    <w:rsid w:val="002D2200"/>
    <w:rsid w:val="002D3038"/>
    <w:rsid w:val="00346831"/>
    <w:rsid w:val="00387A73"/>
    <w:rsid w:val="003F7C90"/>
    <w:rsid w:val="0040564B"/>
    <w:rsid w:val="0048120C"/>
    <w:rsid w:val="004909D9"/>
    <w:rsid w:val="004A551E"/>
    <w:rsid w:val="00521481"/>
    <w:rsid w:val="00665110"/>
    <w:rsid w:val="006709F1"/>
    <w:rsid w:val="006C3616"/>
    <w:rsid w:val="006C60E6"/>
    <w:rsid w:val="007A7607"/>
    <w:rsid w:val="007D7064"/>
    <w:rsid w:val="00817CB8"/>
    <w:rsid w:val="00837914"/>
    <w:rsid w:val="00874FE7"/>
    <w:rsid w:val="008E6204"/>
    <w:rsid w:val="00952F7D"/>
    <w:rsid w:val="0095496A"/>
    <w:rsid w:val="009877CE"/>
    <w:rsid w:val="00990E19"/>
    <w:rsid w:val="009A38BA"/>
    <w:rsid w:val="00AF2C00"/>
    <w:rsid w:val="00B43E11"/>
    <w:rsid w:val="00C1520D"/>
    <w:rsid w:val="00C755AB"/>
    <w:rsid w:val="00CD0020"/>
    <w:rsid w:val="00D43125"/>
    <w:rsid w:val="00D66A3A"/>
    <w:rsid w:val="00DA325D"/>
    <w:rsid w:val="00DC1132"/>
    <w:rsid w:val="00DF198B"/>
    <w:rsid w:val="00E74B29"/>
    <w:rsid w:val="00F50791"/>
    <w:rsid w:val="00FA6DCE"/>
    <w:rsid w:val="00FA7581"/>
    <w:rsid w:val="00FB2F1A"/>
    <w:rsid w:val="00FC6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8A5F4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qFormat/>
    <w:rsid w:val="003F7C90"/>
    <w:pPr>
      <w:ind w:left="720"/>
      <w:contextualSpacing/>
    </w:pPr>
  </w:style>
  <w:style w:type="character" w:styleId="Hyperlink">
    <w:name w:val="Hyperlink"/>
    <w:basedOn w:val="DefaultParagraphFont"/>
    <w:uiPriority w:val="99"/>
    <w:semiHidden/>
    <w:rsid w:val="00817CB8"/>
    <w:rPr>
      <w:color w:val="0000FF" w:themeColor="hyperlink"/>
      <w:u w:val="single"/>
    </w:rPr>
  </w:style>
  <w:style w:type="character" w:styleId="UnresolvedMention">
    <w:name w:val="Unresolved Mention"/>
    <w:basedOn w:val="DefaultParagraphFont"/>
    <w:uiPriority w:val="99"/>
    <w:semiHidden/>
    <w:unhideWhenUsed/>
    <w:rsid w:val="00817C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9.jpeg"/><Relationship Id="rId7" Type="http://schemas.openxmlformats.org/officeDocument/2006/relationships/webSettings" Target="webSettings.xml"/><Relationship Id="rId12" Type="http://schemas.openxmlformats.org/officeDocument/2006/relationships/hyperlink" Target="https://youtu.be/kYDMhpqMymo" TargetMode="External"/><Relationship Id="rId17" Type="http://schemas.openxmlformats.org/officeDocument/2006/relationships/image" Target="media/image5.png"/><Relationship Id="rId25" Type="http://schemas.openxmlformats.org/officeDocument/2006/relationships/hyperlink" Target="https://github.com/KPontula/VASK/blob/main/final.ino"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youtu.be/kYDMhpqMymo" TargetMode="External"/><Relationship Id="rId24" Type="http://schemas.openxmlformats.org/officeDocument/2006/relationships/image" Target="media/image12.jpeg"/><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drive.google.com/drive/folders/1uTyTycrIWJH5AtkpgVeQ-lq2Msi23NFL?usp=sharing" TargetMode="External"/><Relationship Id="rId22" Type="http://schemas.openxmlformats.org/officeDocument/2006/relationships/image" Target="media/image10.jpeg"/><Relationship Id="rId27" Type="http://schemas.openxmlformats.org/officeDocument/2006/relationships/footer" Target="footer2.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P\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4C26E7D138D421DBAAF43CEC550F497"/>
        <w:category>
          <w:name w:val="General"/>
          <w:gallery w:val="placeholder"/>
        </w:category>
        <w:types>
          <w:type w:val="bbPlcHdr"/>
        </w:types>
        <w:behaviors>
          <w:behavior w:val="content"/>
        </w:behaviors>
        <w:guid w:val="{B64C93E8-C647-4EDD-AE01-B542CD475C4B}"/>
      </w:docPartPr>
      <w:docPartBody>
        <w:p w:rsidR="00000000" w:rsidRDefault="00EA22B2">
          <w:pPr>
            <w:pStyle w:val="E4C26E7D138D421DBAAF43CEC550F497"/>
          </w:pPr>
          <w:r w:rsidRPr="0048120C">
            <w:t xml:space="preserve">Lorem Ipsum is </w:t>
          </w:r>
          <w:r w:rsidRPr="0048120C">
            <w:t>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D2B"/>
    <w:rsid w:val="00356D2B"/>
    <w:rsid w:val="00EA22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19654F24DC4FEEA326FAB381AFBCF8">
    <w:name w:val="1219654F24DC4FEEA326FAB381AFBCF8"/>
  </w:style>
  <w:style w:type="paragraph" w:customStyle="1" w:styleId="25575E43CD51494C93B4480892B57C15">
    <w:name w:val="25575E43CD51494C93B4480892B57C15"/>
  </w:style>
  <w:style w:type="paragraph" w:customStyle="1" w:styleId="3B673F6545EF40FF863987E4DFA471D8">
    <w:name w:val="3B673F6545EF40FF863987E4DFA471D8"/>
  </w:style>
  <w:style w:type="paragraph" w:customStyle="1" w:styleId="695E58D62E7440ECA7817C037F935912">
    <w:name w:val="695E58D62E7440ECA7817C037F935912"/>
  </w:style>
  <w:style w:type="paragraph" w:customStyle="1" w:styleId="02EE2FABCDCB4FC4A97251F6466BE02F">
    <w:name w:val="02EE2FABCDCB4FC4A97251F6466BE02F"/>
  </w:style>
  <w:style w:type="paragraph" w:customStyle="1" w:styleId="8721430470C247E9B3410B5A71453B59">
    <w:name w:val="8721430470C247E9B3410B5A71453B59"/>
  </w:style>
  <w:style w:type="paragraph" w:customStyle="1" w:styleId="D75E061BF30E4709ACAB28B67EF0E102">
    <w:name w:val="D75E061BF30E4709ACAB28B67EF0E102"/>
  </w:style>
  <w:style w:type="paragraph" w:customStyle="1" w:styleId="AF719F726F1745E6BB131517C5B4D1E7">
    <w:name w:val="AF719F726F1745E6BB131517C5B4D1E7"/>
  </w:style>
  <w:style w:type="paragraph" w:customStyle="1" w:styleId="Text">
    <w:name w:val="Text"/>
    <w:basedOn w:val="Normal"/>
    <w:uiPriority w:val="5"/>
    <w:qFormat/>
    <w:pPr>
      <w:spacing w:after="0" w:line="240" w:lineRule="auto"/>
    </w:pPr>
    <w:rPr>
      <w:rFonts w:eastAsiaTheme="minorHAnsi"/>
      <w:sz w:val="28"/>
      <w:szCs w:val="28"/>
      <w:lang w:val="en-US" w:eastAsia="en-US"/>
    </w:rPr>
  </w:style>
  <w:style w:type="paragraph" w:customStyle="1" w:styleId="A932FF6607EE48DCAB37C3F69164DC28">
    <w:name w:val="A932FF6607EE48DCAB37C3F69164DC28"/>
  </w:style>
  <w:style w:type="paragraph" w:customStyle="1" w:styleId="ABBA7AE296174175863249CBE013913E">
    <w:name w:val="ABBA7AE296174175863249CBE013913E"/>
  </w:style>
  <w:style w:type="paragraph" w:customStyle="1" w:styleId="AE35A99D221C4107A4CE2404127AF71B">
    <w:name w:val="AE35A99D221C4107A4CE2404127AF71B"/>
  </w:style>
  <w:style w:type="paragraph" w:customStyle="1" w:styleId="26D643972DF9408DAE1A34B9BD6BFFE9">
    <w:name w:val="26D643972DF9408DAE1A34B9BD6BFFE9"/>
  </w:style>
  <w:style w:type="paragraph" w:customStyle="1" w:styleId="C28D8C1A63434F0181ED6A52ED565117">
    <w:name w:val="C28D8C1A63434F0181ED6A52ED565117"/>
  </w:style>
  <w:style w:type="paragraph" w:customStyle="1" w:styleId="D588D9A86B074EC0852198C51CB62698">
    <w:name w:val="D588D9A86B074EC0852198C51CB62698"/>
  </w:style>
  <w:style w:type="paragraph" w:customStyle="1" w:styleId="6E8653EE9F1347218B687A53324C9356">
    <w:name w:val="6E8653EE9F1347218B687A53324C9356"/>
  </w:style>
  <w:style w:type="paragraph" w:customStyle="1" w:styleId="E4C26E7D138D421DBAAF43CEC550F497">
    <w:name w:val="E4C26E7D138D421DBAAF43CEC550F497"/>
  </w:style>
  <w:style w:type="paragraph" w:customStyle="1" w:styleId="44A382CA8B0F4104AB8DEF3CD370CC7E">
    <w:name w:val="44A382CA8B0F4104AB8DEF3CD370CC7E"/>
    <w:rsid w:val="00356D2B"/>
  </w:style>
  <w:style w:type="paragraph" w:customStyle="1" w:styleId="440825857948448BAEB45F02B4EA3C6A">
    <w:name w:val="440825857948448BAEB45F02B4EA3C6A"/>
    <w:rsid w:val="00356D2B"/>
  </w:style>
  <w:style w:type="paragraph" w:customStyle="1" w:styleId="EF7E0221CDF14E12AF87F623B8F7C3E6">
    <w:name w:val="EF7E0221CDF14E12AF87F623B8F7C3E6"/>
    <w:rsid w:val="00356D2B"/>
  </w:style>
  <w:style w:type="paragraph" w:customStyle="1" w:styleId="D276D8E2104B430BAD8CABAC3C48A2F0">
    <w:name w:val="D276D8E2104B430BAD8CABAC3C48A2F0"/>
    <w:rsid w:val="00356D2B"/>
  </w:style>
  <w:style w:type="paragraph" w:customStyle="1" w:styleId="A11681AEDF734F78BC578AD8B38E992E">
    <w:name w:val="A11681AEDF734F78BC578AD8B38E992E"/>
    <w:rsid w:val="00356D2B"/>
  </w:style>
  <w:style w:type="paragraph" w:customStyle="1" w:styleId="B13336CEB55F490BA3B7F53E892929C2">
    <w:name w:val="B13336CEB55F490BA3B7F53E892929C2"/>
    <w:rsid w:val="00356D2B"/>
  </w:style>
  <w:style w:type="paragraph" w:customStyle="1" w:styleId="06C79B032CB7437C98D995FC21893E4D">
    <w:name w:val="06C79B032CB7437C98D995FC21893E4D"/>
    <w:rsid w:val="00356D2B"/>
  </w:style>
  <w:style w:type="paragraph" w:customStyle="1" w:styleId="EA7BE709D2D94DA6BDB5E6072FA7883C">
    <w:name w:val="EA7BE709D2D94DA6BDB5E6072FA7883C"/>
    <w:rsid w:val="00356D2B"/>
  </w:style>
  <w:style w:type="paragraph" w:customStyle="1" w:styleId="7D9D77491A674DDE94A7004A3CE54F02">
    <w:name w:val="7D9D77491A674DDE94A7004A3CE54F02"/>
    <w:rsid w:val="00356D2B"/>
  </w:style>
  <w:style w:type="paragraph" w:customStyle="1" w:styleId="716D15C7E8A046B493143DCF8AE2A281">
    <w:name w:val="716D15C7E8A046B493143DCF8AE2A281"/>
    <w:rsid w:val="00356D2B"/>
  </w:style>
  <w:style w:type="paragraph" w:customStyle="1" w:styleId="2CB99EBBF5D04688BCF31BD53A6B1037">
    <w:name w:val="2CB99EBBF5D04688BCF31BD53A6B1037"/>
    <w:rsid w:val="00356D2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8</Pages>
  <Words>717</Words>
  <Characters>4087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2021-07-01T23:57:00Z</dcterms:created>
  <dcterms:modified xsi:type="dcterms:W3CDTF">2021-07-02T02:51:00Z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